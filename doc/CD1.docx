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58297" w14:textId="0E87DB79" w:rsidR="00C42776" w:rsidRDefault="000125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B7359" wp14:editId="09F816F6">
                <wp:simplePos x="0" y="0"/>
                <wp:positionH relativeFrom="page">
                  <wp:posOffset>3352800</wp:posOffset>
                </wp:positionH>
                <wp:positionV relativeFrom="page">
                  <wp:posOffset>2107565</wp:posOffset>
                </wp:positionV>
                <wp:extent cx="3695700" cy="3940175"/>
                <wp:effectExtent l="0" t="0" r="0" b="0"/>
                <wp:wrapThrough wrapText="bothSides">
                  <wp:wrapPolygon edited="0">
                    <wp:start x="148" y="0"/>
                    <wp:lineTo x="148" y="21443"/>
                    <wp:lineTo x="21229" y="21443"/>
                    <wp:lineTo x="21229" y="0"/>
                    <wp:lineTo x="148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94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C9F6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bookmarkStart w:id="0" w:name="_GoBack"/>
                            <w:r w:rsidRPr="00012517">
                              <w:rPr>
                                <w:sz w:val="16"/>
                                <w:szCs w:val="16"/>
                              </w:rPr>
                              <w:t>    01. Intro 1:03 </w:t>
                            </w:r>
                          </w:p>
                          <w:p w14:paraId="3B95AF8B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02. Feelings (</w:t>
                            </w:r>
                            <w:proofErr w:type="spell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remaked</w:t>
                            </w:r>
                            <w:proofErr w:type="spellEnd"/>
                            <w:r w:rsidRPr="00012517">
                              <w:rPr>
                                <w:sz w:val="16"/>
                                <w:szCs w:val="16"/>
                              </w:rPr>
                              <w:t>) 4:36 </w:t>
                            </w:r>
                          </w:p>
                          <w:p w14:paraId="787C44C7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03.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A.M. 4:06 </w:t>
                            </w:r>
                          </w:p>
                          <w:p w14:paraId="52678BF7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04. Patriot 7:47 </w:t>
                            </w:r>
                          </w:p>
                          <w:p w14:paraId="69715E5E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05. Good bye, </w:t>
                            </w:r>
                            <w:proofErr w:type="spell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Mykolajiv</w:t>
                            </w:r>
                            <w:proofErr w:type="spellEnd"/>
                            <w:r w:rsidRPr="00012517">
                              <w:rPr>
                                <w:sz w:val="16"/>
                                <w:szCs w:val="16"/>
                              </w:rPr>
                              <w:t>... 3:36 </w:t>
                            </w:r>
                          </w:p>
                          <w:p w14:paraId="3D3E1B9C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06.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Nikolaev</w:t>
                            </w:r>
                            <w:proofErr w:type="spell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6:52 </w:t>
                            </w:r>
                          </w:p>
                          <w:p w14:paraId="12B5F2E3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07. Lapis (remixed) 5:15 </w:t>
                            </w:r>
                          </w:p>
                          <w:p w14:paraId="69339F51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08. Before Sleeping 4:37 </w:t>
                            </w:r>
                          </w:p>
                          <w:p w14:paraId="7C73D0BF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     09. Rock the Block (SASH! remixed) 4:00 </w:t>
                            </w:r>
                          </w:p>
                          <w:p w14:paraId="021C25ED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10. (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intro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) It's My Life (DR. Alban </w:t>
                            </w:r>
                            <w:proofErr w:type="spell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remaked</w:t>
                            </w:r>
                            <w:proofErr w:type="spellEnd"/>
                            <w:r w:rsidRPr="00012517">
                              <w:rPr>
                                <w:sz w:val="16"/>
                                <w:szCs w:val="16"/>
                              </w:rPr>
                              <w:t>) 3:56 </w:t>
                            </w:r>
                          </w:p>
                          <w:p w14:paraId="0CE7B65D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11. The Force (KOTO - synthesizer world hits) 3:13 </w:t>
                            </w:r>
                          </w:p>
                          <w:p w14:paraId="304BC948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12. 1406__13 (ballast composition) 4:51 </w:t>
                            </w:r>
                          </w:p>
                          <w:p w14:paraId="6675A22A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13.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forvpi09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(something </w:t>
                            </w:r>
                            <w:proofErr w:type="spell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remaked</w:t>
                            </w:r>
                            <w:proofErr w:type="spellEnd"/>
                            <w:r w:rsidRPr="00012517">
                              <w:rPr>
                                <w:sz w:val="16"/>
                                <w:szCs w:val="16"/>
                              </w:rPr>
                              <w:t>) 2:40 </w:t>
                            </w:r>
                          </w:p>
                          <w:p w14:paraId="49DB201A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     14. _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my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>_ 1:49 </w:t>
                            </w:r>
                          </w:p>
                          <w:p w14:paraId="766B6ABF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15.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improv02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1:05 </w:t>
                            </w:r>
                          </w:p>
                          <w:p w14:paraId="11EB1168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16. </w:t>
                            </w:r>
                            <w:proofErr w:type="spellStart"/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myaria</w:t>
                            </w:r>
                            <w:proofErr w:type="spellEnd"/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0:48 </w:t>
                            </w:r>
                          </w:p>
                          <w:p w14:paraId="02078B8A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17.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radio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>_03 1:02 </w:t>
                            </w:r>
                          </w:p>
                          <w:p w14:paraId="7680EEEB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18. </w:t>
                            </w:r>
                            <w:proofErr w:type="spellStart"/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symphone</w:t>
                            </w:r>
                            <w:proofErr w:type="spellEnd"/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0:26 </w:t>
                            </w:r>
                          </w:p>
                          <w:p w14:paraId="4B5A99A5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19.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z12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1:11 </w:t>
                            </w:r>
                          </w:p>
                          <w:p w14:paraId="6DC52B7A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20. 19_05 1:25 </w:t>
                            </w:r>
                          </w:p>
                          <w:p w14:paraId="4021CDAC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21.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contra03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1:03 </w:t>
                            </w:r>
                          </w:p>
                          <w:p w14:paraId="6BDC1E1E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22.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eupato03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0:48 </w:t>
                            </w:r>
                          </w:p>
                          <w:p w14:paraId="767C4E8B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23.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smak05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0:37 </w:t>
                            </w:r>
                          </w:p>
                          <w:p w14:paraId="19DE2F32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24.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tech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>_02 1:05 </w:t>
                            </w:r>
                          </w:p>
                          <w:p w14:paraId="7BC55F03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25.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tech04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 1:03 </w:t>
                            </w:r>
                          </w:p>
                          <w:p w14:paraId="5DDAEBBA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26.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tech09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>_n 1:33 </w:t>
                            </w:r>
                          </w:p>
                          <w:p w14:paraId="32921F4E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27. One morning... 2:27 </w:t>
                            </w:r>
                          </w:p>
                          <w:p w14:paraId="2AC7B9EC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28. Punisher 1:06 </w:t>
                            </w:r>
                          </w:p>
                          <w:p w14:paraId="4B344A42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   29. 9999 1:47 </w:t>
                            </w:r>
                          </w:p>
                          <w:p w14:paraId="3011904F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 xml:space="preserve">      30. </w:t>
                            </w:r>
                            <w:proofErr w:type="gramStart"/>
                            <w:r w:rsidRPr="00012517">
                              <w:rPr>
                                <w:sz w:val="16"/>
                                <w:szCs w:val="16"/>
                              </w:rPr>
                              <w:t>happy</w:t>
                            </w:r>
                            <w:proofErr w:type="gramEnd"/>
                            <w:r w:rsidRPr="00012517">
                              <w:rPr>
                                <w:sz w:val="16"/>
                                <w:szCs w:val="16"/>
                              </w:rPr>
                              <w:t>... 2:35 </w:t>
                            </w:r>
                          </w:p>
                          <w:p w14:paraId="2CD9E15F" w14:textId="77777777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     </w:t>
                            </w:r>
                            <w:hyperlink r:id="rId7" w:history="1">
                              <w:r w:rsidRPr="0001251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http://vk.com/audios10297433?album_id=73401351</w:t>
                              </w:r>
                            </w:hyperlink>
                          </w:p>
                          <w:p w14:paraId="72E9AB44" w14:textId="3DA7B59B" w:rsidR="00012517" w:rsidRPr="00012517" w:rsidRDefault="00012517" w:rsidP="00012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2517">
                              <w:rPr>
                                <w:sz w:val="16"/>
                                <w:szCs w:val="16"/>
                              </w:rPr>
                              <w:t>      </w:t>
                            </w:r>
                            <w:hyperlink r:id="rId8" w:history="1">
                              <w:r w:rsidRPr="0001251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http://music.lib.ru/v/virgo123/</w:t>
                              </w:r>
                            </w:hyperlink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264pt;margin-top:165.95pt;width:291pt;height:3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2XadMCAAAZ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" mv:complextextbox="1" filled="f" stroked="f">
                <v:textbox>
                  <w:txbxContent>
                    <w:p w14:paraId="3D09C9F6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 </w:t>
                      </w:r>
                      <w:bookmarkStart w:id="1" w:name="_GoBack"/>
                      <w:r w:rsidRPr="00012517">
                        <w:rPr>
                          <w:sz w:val="16"/>
                          <w:szCs w:val="16"/>
                        </w:rPr>
                        <w:t>    01. Intro 1:03 </w:t>
                      </w:r>
                    </w:p>
                    <w:p w14:paraId="3B95AF8B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02. Feelings (</w:t>
                      </w:r>
                      <w:proofErr w:type="spellStart"/>
                      <w:r w:rsidRPr="00012517">
                        <w:rPr>
                          <w:sz w:val="16"/>
                          <w:szCs w:val="16"/>
                        </w:rPr>
                        <w:t>remaked</w:t>
                      </w:r>
                      <w:proofErr w:type="spellEnd"/>
                      <w:r w:rsidRPr="00012517">
                        <w:rPr>
                          <w:sz w:val="16"/>
                          <w:szCs w:val="16"/>
                        </w:rPr>
                        <w:t>) 4:36 </w:t>
                      </w:r>
                    </w:p>
                    <w:p w14:paraId="787C44C7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03.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A.M. 4:06 </w:t>
                      </w:r>
                    </w:p>
                    <w:p w14:paraId="52678BF7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04. Patriot 7:47 </w:t>
                      </w:r>
                    </w:p>
                    <w:p w14:paraId="69715E5E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05. Good bye, </w:t>
                      </w:r>
                      <w:proofErr w:type="spellStart"/>
                      <w:r w:rsidRPr="00012517">
                        <w:rPr>
                          <w:sz w:val="16"/>
                          <w:szCs w:val="16"/>
                        </w:rPr>
                        <w:t>Mykolajiv</w:t>
                      </w:r>
                      <w:proofErr w:type="spellEnd"/>
                      <w:r w:rsidRPr="00012517">
                        <w:rPr>
                          <w:sz w:val="16"/>
                          <w:szCs w:val="16"/>
                        </w:rPr>
                        <w:t>... 3:36 </w:t>
                      </w:r>
                    </w:p>
                    <w:p w14:paraId="3D3E1B9C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06.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2517">
                        <w:rPr>
                          <w:sz w:val="16"/>
                          <w:szCs w:val="16"/>
                        </w:rPr>
                        <w:t>Nikolaev</w:t>
                      </w:r>
                      <w:proofErr w:type="spellEnd"/>
                      <w:r w:rsidRPr="00012517">
                        <w:rPr>
                          <w:sz w:val="16"/>
                          <w:szCs w:val="16"/>
                        </w:rPr>
                        <w:t xml:space="preserve"> 6:52 </w:t>
                      </w:r>
                    </w:p>
                    <w:p w14:paraId="12B5F2E3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07. Lapis (remixed) 5:15 </w:t>
                      </w:r>
                    </w:p>
                    <w:p w14:paraId="69339F51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08. Before Sleeping 4:37 </w:t>
                      </w:r>
                    </w:p>
                    <w:p w14:paraId="7C73D0BF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     09. Rock the Block (SASH! remixed) 4:00 </w:t>
                      </w:r>
                    </w:p>
                    <w:p w14:paraId="021C25ED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10. (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intro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) It's My Life (DR. Alban </w:t>
                      </w:r>
                      <w:proofErr w:type="spellStart"/>
                      <w:r w:rsidRPr="00012517">
                        <w:rPr>
                          <w:sz w:val="16"/>
                          <w:szCs w:val="16"/>
                        </w:rPr>
                        <w:t>remaked</w:t>
                      </w:r>
                      <w:proofErr w:type="spellEnd"/>
                      <w:r w:rsidRPr="00012517">
                        <w:rPr>
                          <w:sz w:val="16"/>
                          <w:szCs w:val="16"/>
                        </w:rPr>
                        <w:t>) 3:56 </w:t>
                      </w:r>
                    </w:p>
                    <w:p w14:paraId="0CE7B65D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11. The Force (KOTO - synthesizer world hits) 3:13 </w:t>
                      </w:r>
                    </w:p>
                    <w:p w14:paraId="304BC948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12. 1406__13 (ballast composition) 4:51 </w:t>
                      </w:r>
                    </w:p>
                    <w:p w14:paraId="6675A22A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13.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forvpi09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(something </w:t>
                      </w:r>
                      <w:proofErr w:type="spellStart"/>
                      <w:r w:rsidRPr="00012517">
                        <w:rPr>
                          <w:sz w:val="16"/>
                          <w:szCs w:val="16"/>
                        </w:rPr>
                        <w:t>remaked</w:t>
                      </w:r>
                      <w:proofErr w:type="spellEnd"/>
                      <w:r w:rsidRPr="00012517">
                        <w:rPr>
                          <w:sz w:val="16"/>
                          <w:szCs w:val="16"/>
                        </w:rPr>
                        <w:t>) 2:40 </w:t>
                      </w:r>
                    </w:p>
                    <w:p w14:paraId="49DB201A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     14. _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my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>_ 1:49 </w:t>
                      </w:r>
                    </w:p>
                    <w:p w14:paraId="766B6ABF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15.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improv02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1:05 </w:t>
                      </w:r>
                    </w:p>
                    <w:p w14:paraId="11EB1168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16. </w:t>
                      </w:r>
                      <w:proofErr w:type="spellStart"/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myaria</w:t>
                      </w:r>
                      <w:proofErr w:type="spellEnd"/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0:48 </w:t>
                      </w:r>
                    </w:p>
                    <w:p w14:paraId="02078B8A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17.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radio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>_03 1:02 </w:t>
                      </w:r>
                    </w:p>
                    <w:p w14:paraId="7680EEEB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18. </w:t>
                      </w:r>
                      <w:proofErr w:type="spellStart"/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symphone</w:t>
                      </w:r>
                      <w:proofErr w:type="spellEnd"/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0:26 </w:t>
                      </w:r>
                    </w:p>
                    <w:p w14:paraId="4B5A99A5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19.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z12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1:11 </w:t>
                      </w:r>
                    </w:p>
                    <w:p w14:paraId="6DC52B7A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20. 19_05 1:25 </w:t>
                      </w:r>
                    </w:p>
                    <w:p w14:paraId="4021CDAC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21.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contra03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1:03 </w:t>
                      </w:r>
                    </w:p>
                    <w:p w14:paraId="6BDC1E1E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22.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eupato03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0:48 </w:t>
                      </w:r>
                    </w:p>
                    <w:p w14:paraId="767C4E8B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23.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smak05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0:37 </w:t>
                      </w:r>
                    </w:p>
                    <w:p w14:paraId="19DE2F32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24.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tech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>_02 1:05 </w:t>
                      </w:r>
                    </w:p>
                    <w:p w14:paraId="7BC55F03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25.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tech04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 xml:space="preserve"> 1:03 </w:t>
                      </w:r>
                    </w:p>
                    <w:p w14:paraId="5DDAEBBA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26.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tech09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>_n 1:33 </w:t>
                      </w:r>
                    </w:p>
                    <w:p w14:paraId="32921F4E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27. One morning... 2:27 </w:t>
                      </w:r>
                    </w:p>
                    <w:p w14:paraId="2AC7B9EC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28. Punisher 1:06 </w:t>
                      </w:r>
                    </w:p>
                    <w:p w14:paraId="4B344A42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   29. 9999 1:47 </w:t>
                      </w:r>
                    </w:p>
                    <w:p w14:paraId="3011904F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 xml:space="preserve">      30. </w:t>
                      </w:r>
                      <w:proofErr w:type="gramStart"/>
                      <w:r w:rsidRPr="00012517">
                        <w:rPr>
                          <w:sz w:val="16"/>
                          <w:szCs w:val="16"/>
                        </w:rPr>
                        <w:t>happy</w:t>
                      </w:r>
                      <w:proofErr w:type="gramEnd"/>
                      <w:r w:rsidRPr="00012517">
                        <w:rPr>
                          <w:sz w:val="16"/>
                          <w:szCs w:val="16"/>
                        </w:rPr>
                        <w:t>... 2:35 </w:t>
                      </w:r>
                    </w:p>
                    <w:p w14:paraId="2CD9E15F" w14:textId="77777777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     </w:t>
                      </w:r>
                      <w:hyperlink r:id="rId9" w:history="1">
                        <w:r w:rsidRPr="00012517">
                          <w:rPr>
                            <w:rStyle w:val="Hyperlink"/>
                            <w:sz w:val="16"/>
                            <w:szCs w:val="16"/>
                          </w:rPr>
                          <w:t>http://vk.com/audios10297433?album_id=73401351</w:t>
                        </w:r>
                      </w:hyperlink>
                    </w:p>
                    <w:p w14:paraId="72E9AB44" w14:textId="3DA7B59B" w:rsidR="00012517" w:rsidRPr="00012517" w:rsidRDefault="00012517" w:rsidP="00012517">
                      <w:pPr>
                        <w:rPr>
                          <w:sz w:val="16"/>
                          <w:szCs w:val="16"/>
                        </w:rPr>
                      </w:pPr>
                      <w:r w:rsidRPr="00012517">
                        <w:rPr>
                          <w:sz w:val="16"/>
                          <w:szCs w:val="16"/>
                        </w:rPr>
                        <w:t>      </w:t>
                      </w:r>
                      <w:hyperlink r:id="rId10" w:history="1">
                        <w:r w:rsidRPr="00012517">
                          <w:rPr>
                            <w:rStyle w:val="Hyperlink"/>
                            <w:sz w:val="16"/>
                            <w:szCs w:val="16"/>
                          </w:rPr>
                          <w:t>http://music.lib.ru/v/virgo123/</w:t>
                        </w:r>
                      </w:hyperlink>
                    </w:p>
                    <w:bookmarkEnd w:id="1"/>
                  </w:txbxContent>
                </v:textbox>
                <w10:wrap type="through" anchorx="page" anchory="page"/>
              </v:shape>
            </w:pict>
          </mc:Fallback>
        </mc:AlternateContent>
      </w:r>
      <w:r w:rsidR="008E2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FB4B1" wp14:editId="4173E256">
                <wp:simplePos x="0" y="0"/>
                <wp:positionH relativeFrom="page">
                  <wp:posOffset>3073400</wp:posOffset>
                </wp:positionH>
                <wp:positionV relativeFrom="page">
                  <wp:posOffset>1828800</wp:posOffset>
                </wp:positionV>
                <wp:extent cx="3911600" cy="342900"/>
                <wp:effectExtent l="0" t="0" r="0" b="12700"/>
                <wp:wrapThrough wrapText="bothSides">
                  <wp:wrapPolygon edited="0">
                    <wp:start x="140" y="0"/>
                    <wp:lineTo x="140" y="20800"/>
                    <wp:lineTo x="21319" y="20800"/>
                    <wp:lineTo x="21319" y="0"/>
                    <wp:lineTo x="14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74779" w14:textId="77777777" w:rsidR="008E2A10" w:rsidRPr="008E2A10" w:rsidRDefault="008E2A10" w:rsidP="008E2A1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8E2A10">
                              <w:rPr>
                                <w:rFonts w:ascii="Calibri" w:hAnsi="Calibri"/>
                                <w:b/>
                              </w:rPr>
                              <w:t>Michael Ivanchenko – CD1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42pt;margin-top:2in;width:308pt;height:27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6IV9MCAAAfBgAADgAAAGRycy9lMm9Eb2MueG1srFRRT9swEH6ftP9g+b0kKYHRiBSFok6TEKDB&#10;xLPrOG20xPZstw2b9t/32WlKYXsY016S8935fPfd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" mv:complextextbox="1" filled="f" stroked="f">
                <v:textbox>
                  <w:txbxContent>
                    <w:p w14:paraId="60774779" w14:textId="77777777" w:rsidR="008E2A10" w:rsidRPr="008E2A10" w:rsidRDefault="008E2A10" w:rsidP="008E2A10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 w:rsidRPr="008E2A10">
                        <w:rPr>
                          <w:rFonts w:ascii="Calibri" w:hAnsi="Calibri"/>
                          <w:b/>
                        </w:rPr>
                        <w:t>Michael Ivanchenko – CD1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C42776" w:rsidSect="007E085D">
      <w:headerReference w:type="default" r:id="rId11"/>
      <w:headerReference w:type="first" r:id="rId12"/>
      <w:pgSz w:w="15840" w:h="12240" w:orient="landscape"/>
      <w:pgMar w:top="1440" w:right="850" w:bottom="1440" w:left="8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8115B" w14:textId="77777777" w:rsidR="00F2369F" w:rsidRDefault="00F2369F">
      <w:r>
        <w:separator/>
      </w:r>
    </w:p>
  </w:endnote>
  <w:endnote w:type="continuationSeparator" w:id="0">
    <w:p w14:paraId="1F542DB6" w14:textId="77777777" w:rsidR="00F2369F" w:rsidRDefault="00F2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6204F" w14:textId="77777777" w:rsidR="00F2369F" w:rsidRDefault="00F2369F">
      <w:r>
        <w:separator/>
      </w:r>
    </w:p>
  </w:footnote>
  <w:footnote w:type="continuationSeparator" w:id="0">
    <w:p w14:paraId="5336C3A6" w14:textId="77777777" w:rsidR="00F2369F" w:rsidRDefault="00F23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FFD38" w14:textId="77777777" w:rsidR="00FB6239" w:rsidRDefault="000A0506">
    <w:pPr>
      <w:pStyle w:val="Header"/>
    </w:pPr>
    <w:r>
      <w:rPr>
        <w:b w:val="0"/>
        <w:noProof/>
      </w:rPr>
      <mc:AlternateContent>
        <mc:Choice Requires="wps">
          <w:drawing>
            <wp:anchor distT="0" distB="0" distL="114300" distR="114300" simplePos="0" relativeHeight="251662341" behindDoc="0" locked="0" layoutInCell="1" allowOverlap="1" wp14:anchorId="55C5B86B" wp14:editId="1D40D2FD">
              <wp:simplePos x="0" y="0"/>
              <wp:positionH relativeFrom="page">
                <wp:posOffset>2557145</wp:posOffset>
              </wp:positionH>
              <wp:positionV relativeFrom="page">
                <wp:posOffset>1782445</wp:posOffset>
              </wp:positionV>
              <wp:extent cx="0" cy="4206240"/>
              <wp:effectExtent l="17145" t="17145" r="20955" b="31115"/>
              <wp:wrapTight wrapText="bothSides">
                <wp:wrapPolygon edited="0">
                  <wp:start x="-2147483648" y="0"/>
                  <wp:lineTo x="-2147483648" y="21551"/>
                  <wp:lineTo x="-2147483648" y="21551"/>
                  <wp:lineTo x="-2147483648" y="0"/>
                  <wp:lineTo x="-2147483648" y="0"/>
                </wp:wrapPolygon>
              </wp:wrapTight>
              <wp:docPr id="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20624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62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1.35pt,140.35pt" to="201.35pt,4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" strokecolor="white [3212]" strokeweight=".25pt">
              <v:shadow opacity="22938f" mv:blur="38100f" offset="0,2pt"/>
              <w10:wrap type="tight" anchorx="page" anchory="page"/>
            </v:lin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114300" distR="114300" simplePos="0" relativeHeight="251662342" behindDoc="0" locked="0" layoutInCell="1" allowOverlap="1" wp14:anchorId="5AEAFFE3" wp14:editId="0467885A">
              <wp:simplePos x="0" y="0"/>
              <wp:positionH relativeFrom="page">
                <wp:posOffset>7487920</wp:posOffset>
              </wp:positionH>
              <wp:positionV relativeFrom="page">
                <wp:posOffset>1782445</wp:posOffset>
              </wp:positionV>
              <wp:extent cx="0" cy="4206240"/>
              <wp:effectExtent l="7620" t="17145" r="30480" b="31115"/>
              <wp:wrapTight wrapText="bothSides">
                <wp:wrapPolygon edited="0">
                  <wp:start x="-2147483648" y="0"/>
                  <wp:lineTo x="-2147483648" y="21551"/>
                  <wp:lineTo x="-2147483648" y="21551"/>
                  <wp:lineTo x="-2147483648" y="0"/>
                  <wp:lineTo x="-2147483648" y="0"/>
                </wp:wrapPolygon>
              </wp:wrapTight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20624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2516623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9.6pt,140.35pt" to="589.6pt,4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" strokecolor="white [3212]" strokeweight=".25pt">
              <v:shadow opacity="22938f" mv:blur="38100f" offset="0,2pt"/>
              <w10:wrap type="tight" anchorx="page" anchory="page"/>
            </v:line>
          </w:pict>
        </mc:Fallback>
      </mc:AlternateContent>
    </w:r>
    <w:r w:rsidR="00A66B76">
      <w:rPr>
        <w:b w:val="0"/>
        <w:noProof/>
      </w:rPr>
      <w:drawing>
        <wp:anchor distT="0" distB="5969" distL="114300" distR="120650" simplePos="0" relativeHeight="251662336" behindDoc="0" locked="0" layoutInCell="1" allowOverlap="1" wp14:anchorId="12E692DB" wp14:editId="329C8AD7">
          <wp:simplePos x="0" y="0"/>
          <wp:positionH relativeFrom="page">
            <wp:posOffset>2331720</wp:posOffset>
          </wp:positionH>
          <wp:positionV relativeFrom="page">
            <wp:posOffset>1784350</wp:posOffset>
          </wp:positionV>
          <wp:extent cx="5394960" cy="4203700"/>
          <wp:effectExtent l="25400" t="0" r="0" b="0"/>
          <wp:wrapNone/>
          <wp:docPr id="22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ray.png"/>
                  <pic:cNvPicPr/>
                </pic:nvPicPr>
                <pic:blipFill>
                  <a:blip r:embed="rId1"/>
                  <a:srcRect r="17202"/>
                  <a:stretch>
                    <a:fillRect/>
                  </a:stretch>
                </pic:blipFill>
                <pic:spPr>
                  <a:xfrm>
                    <a:off x="0" y="0"/>
                    <a:ext cx="5394960" cy="4203700"/>
                  </a:xfrm>
                  <a:prstGeom prst="rect">
                    <a:avLst/>
                  </a:prstGeom>
                  <a:gradFill flip="none" rotWithShape="1">
                    <a:gsLst>
                      <a:gs pos="0">
                        <a:schemeClr val="accent1"/>
                      </a:gs>
                      <a:gs pos="100000">
                        <a:schemeClr val="accent1"/>
                      </a:gs>
                      <a:gs pos="50000">
                        <a:schemeClr val="accent1">
                          <a:lumMod val="60000"/>
                          <a:lumOff val="40000"/>
                        </a:schemeClr>
                      </a:gs>
                    </a:gsLst>
                    <a:path path="circle">
                      <a:fillToRect l="50000" t="50000" r="50000" b="50000"/>
                    </a:path>
                    <a:tileRect/>
                  </a:gra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EBC2B" w14:textId="77777777" w:rsidR="007E085D" w:rsidRDefault="00A66B76">
    <w:pPr>
      <w:pStyle w:val="Header"/>
    </w:pPr>
    <w:r>
      <w:rPr>
        <w:noProof/>
      </w:rPr>
      <w:drawing>
        <wp:anchor distT="0" distB="5969" distL="114300" distR="120396" simplePos="0" relativeHeight="251662340" behindDoc="0" locked="0" layoutInCell="1" allowOverlap="1" wp14:anchorId="3A87252F" wp14:editId="6DAA5610">
          <wp:simplePos x="0" y="0"/>
          <wp:positionH relativeFrom="page">
            <wp:posOffset>2832100</wp:posOffset>
          </wp:positionH>
          <wp:positionV relativeFrom="page">
            <wp:posOffset>1723390</wp:posOffset>
          </wp:positionV>
          <wp:extent cx="4384040" cy="4324985"/>
          <wp:effectExtent l="25400" t="0" r="10160" b="0"/>
          <wp:wrapTight wrapText="bothSides">
            <wp:wrapPolygon edited="0">
              <wp:start x="-125" y="0"/>
              <wp:lineTo x="-125" y="21565"/>
              <wp:lineTo x="21650" y="21565"/>
              <wp:lineTo x="21650" y="0"/>
              <wp:lineTo x="-125" y="0"/>
            </wp:wrapPolygon>
          </wp:wrapTight>
          <wp:docPr id="2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Insert.png"/>
                  <pic:cNvPicPr/>
                </pic:nvPicPr>
                <pic:blipFill>
                  <a:blip r:embed="rId1"/>
                  <a:srcRect l="729"/>
                  <a:stretch>
                    <a:fillRect/>
                  </a:stretch>
                </pic:blipFill>
                <pic:spPr>
                  <a:xfrm>
                    <a:off x="0" y="0"/>
                    <a:ext cx="4384040" cy="4324985"/>
                  </a:xfrm>
                  <a:prstGeom prst="rect">
                    <a:avLst/>
                  </a:prstGeom>
                  <a:gradFill flip="none" rotWithShape="1">
                    <a:gsLst>
                      <a:gs pos="0">
                        <a:schemeClr val="accent1"/>
                      </a:gs>
                      <a:gs pos="100000">
                        <a:schemeClr val="accent1"/>
                      </a:gs>
                      <a:gs pos="50000">
                        <a:schemeClr val="accent1">
                          <a:lumMod val="60000"/>
                          <a:lumOff val="40000"/>
                        </a:schemeClr>
                      </a:gs>
                    </a:gsLst>
                    <a:path path="circle">
                      <a:fillToRect l="50000" t="50000" r="50000" b="50000"/>
                    </a:path>
                    <a:tileRect/>
                  </a:gradFill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layout-flow:vertical"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FE5254"/>
    <w:rsid w:val="00012517"/>
    <w:rsid w:val="000A0506"/>
    <w:rsid w:val="00235D65"/>
    <w:rsid w:val="003C60AC"/>
    <w:rsid w:val="003D26AD"/>
    <w:rsid w:val="0055117A"/>
    <w:rsid w:val="007370BF"/>
    <w:rsid w:val="007A7827"/>
    <w:rsid w:val="008E2A10"/>
    <w:rsid w:val="00A66B76"/>
    <w:rsid w:val="00E64418"/>
    <w:rsid w:val="00F2369F"/>
    <w:rsid w:val="00FE52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layout-flow:vertical" inset="0,0,0,0"/>
    </o:shapedefaults>
    <o:shapelayout v:ext="edit">
      <o:idmap v:ext="edit" data="1"/>
    </o:shapelayout>
  </w:shapeDefaults>
  <w:decimalSymbol w:val="."/>
  <w:listSeparator w:val=","/>
  <w14:docId w14:val="1FB8B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1E4"/>
    <w:pPr>
      <w:outlineLvl w:val="0"/>
    </w:pPr>
    <w:rPr>
      <w:rFonts w:asciiTheme="majorHAnsi" w:eastAsiaTheme="majorEastAsia" w:hAnsiTheme="majorHAnsi" w:cstheme="majorBidi"/>
      <w:b/>
      <w:bCs/>
      <w:color w:val="000000"/>
      <w:sz w:val="44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B11E4"/>
    <w:pPr>
      <w:outlineLvl w:val="1"/>
    </w:pPr>
    <w:rPr>
      <w:rFonts w:asciiTheme="majorHAnsi" w:eastAsiaTheme="majorEastAsia" w:hAnsiTheme="majorHAnsi" w:cstheme="majorBidi"/>
      <w:bCs/>
      <w:color w:val="FFFFFF" w:themeColor="background1"/>
      <w:sz w:val="18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B11E4"/>
    <w:pPr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0"/>
    </w:rPr>
  </w:style>
  <w:style w:type="paragraph" w:styleId="Heading4">
    <w:name w:val="heading 4"/>
    <w:basedOn w:val="Normal"/>
    <w:link w:val="Heading4Char"/>
    <w:semiHidden/>
    <w:unhideWhenUsed/>
    <w:qFormat/>
    <w:rsid w:val="000B11E4"/>
    <w:pPr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B11E4"/>
    <w:pPr>
      <w:jc w:val="right"/>
    </w:pPr>
    <w:rPr>
      <w:b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semiHidden/>
    <w:rsid w:val="000B11E4"/>
    <w:rPr>
      <w:b/>
      <w:color w:val="FFFFFF" w:themeColor="background1"/>
      <w:sz w:val="16"/>
    </w:rPr>
  </w:style>
  <w:style w:type="paragraph" w:styleId="Footer">
    <w:name w:val="footer"/>
    <w:basedOn w:val="Normal"/>
    <w:link w:val="FooterChar"/>
    <w:semiHidden/>
    <w:unhideWhenUsed/>
    <w:rsid w:val="00FB6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B6239"/>
  </w:style>
  <w:style w:type="paragraph" w:styleId="Title">
    <w:name w:val="Title"/>
    <w:basedOn w:val="Normal"/>
    <w:link w:val="TitleChar"/>
    <w:qFormat/>
    <w:rsid w:val="00FB6239"/>
    <w:rPr>
      <w:rFonts w:asciiTheme="majorHAnsi" w:eastAsiaTheme="majorEastAsia" w:hAnsiTheme="majorHAnsi" w:cstheme="majorHAnsi"/>
      <w:b/>
      <w:color w:val="000000" w:themeColor="text1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FB6239"/>
    <w:rPr>
      <w:rFonts w:asciiTheme="majorHAnsi" w:eastAsiaTheme="majorEastAsia" w:hAnsiTheme="majorHAnsi" w:cstheme="majorHAnsi"/>
      <w:b/>
      <w:color w:val="000000" w:themeColor="text1"/>
      <w:sz w:val="56"/>
      <w:szCs w:val="52"/>
    </w:rPr>
  </w:style>
  <w:style w:type="paragraph" w:styleId="Subtitle">
    <w:name w:val="Subtitle"/>
    <w:basedOn w:val="Normal"/>
    <w:link w:val="SubtitleChar"/>
    <w:qFormat/>
    <w:rsid w:val="00FB6239"/>
    <w:pPr>
      <w:numPr>
        <w:ilvl w:val="1"/>
      </w:numPr>
    </w:pPr>
    <w:rPr>
      <w:rFonts w:asciiTheme="majorHAnsi" w:eastAsiaTheme="majorEastAsia" w:hAnsiTheme="majorHAnsi" w:cstheme="majorHAnsi"/>
      <w:b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FB6239"/>
    <w:rPr>
      <w:rFonts w:asciiTheme="majorHAnsi" w:eastAsiaTheme="majorEastAsia" w:hAnsiTheme="majorHAnsi" w:cstheme="majorHAnsi"/>
      <w:b/>
      <w:iCs/>
      <w:color w:val="FFFFFF" w:themeColor="background1"/>
    </w:rPr>
  </w:style>
  <w:style w:type="paragraph" w:styleId="Date">
    <w:name w:val="Date"/>
    <w:basedOn w:val="Normal"/>
    <w:link w:val="DateChar"/>
    <w:semiHidden/>
    <w:unhideWhenUsed/>
    <w:rsid w:val="00FB6239"/>
    <w:pPr>
      <w:jc w:val="right"/>
    </w:pPr>
    <w:rPr>
      <w:color w:val="000000" w:themeColor="text1"/>
      <w:sz w:val="18"/>
    </w:rPr>
  </w:style>
  <w:style w:type="character" w:customStyle="1" w:styleId="DateChar">
    <w:name w:val="Date Char"/>
    <w:basedOn w:val="DefaultParagraphFont"/>
    <w:link w:val="Date"/>
    <w:semiHidden/>
    <w:rsid w:val="00FB6239"/>
    <w:rPr>
      <w:color w:val="000000" w:themeColor="tex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1E4"/>
    <w:rPr>
      <w:rFonts w:asciiTheme="majorHAnsi" w:eastAsiaTheme="majorEastAsia" w:hAnsiTheme="majorHAnsi" w:cstheme="majorBidi"/>
      <w:b/>
      <w:bCs/>
      <w:color w:val="00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E4"/>
    <w:rPr>
      <w:rFonts w:asciiTheme="majorHAnsi" w:eastAsiaTheme="majorEastAsia" w:hAnsiTheme="majorHAnsi" w:cstheme="majorBidi"/>
      <w:bCs/>
      <w:color w:val="FFFFFF" w:themeColor="background1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E4"/>
    <w:rPr>
      <w:rFonts w:asciiTheme="majorHAnsi" w:eastAsiaTheme="majorEastAsia" w:hAnsiTheme="majorHAnsi" w:cstheme="majorBidi"/>
      <w:b/>
      <w:bCs/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B11E4"/>
    <w:rPr>
      <w:rFonts w:asciiTheme="majorHAnsi" w:eastAsiaTheme="majorEastAsia" w:hAnsiTheme="majorHAnsi" w:cstheme="majorBidi"/>
      <w:b/>
      <w:bCs/>
      <w:iCs/>
      <w:color w:val="000000" w:themeColor="text1"/>
      <w:sz w:val="20"/>
    </w:rPr>
  </w:style>
  <w:style w:type="paragraph" w:customStyle="1" w:styleId="Tabdark">
    <w:name w:val="Tab dark"/>
    <w:basedOn w:val="Normal"/>
    <w:qFormat/>
    <w:rsid w:val="000B11E4"/>
    <w:pPr>
      <w:jc w:val="center"/>
    </w:pPr>
    <w:rPr>
      <w:color w:val="000000" w:themeColor="text1"/>
      <w:sz w:val="14"/>
    </w:rPr>
  </w:style>
  <w:style w:type="paragraph" w:customStyle="1" w:styleId="TabLight">
    <w:name w:val="Tab Light"/>
    <w:basedOn w:val="Normal"/>
    <w:qFormat/>
    <w:rsid w:val="000B11E4"/>
    <w:rPr>
      <w:color w:val="FFFFFF" w:themeColor="background1"/>
      <w:sz w:val="14"/>
    </w:rPr>
  </w:style>
  <w:style w:type="character" w:styleId="Hyperlink">
    <w:name w:val="Hyperlink"/>
    <w:basedOn w:val="DefaultParagraphFont"/>
    <w:uiPriority w:val="99"/>
    <w:unhideWhenUsed/>
    <w:rsid w:val="00012517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1E4"/>
    <w:pPr>
      <w:outlineLvl w:val="0"/>
    </w:pPr>
    <w:rPr>
      <w:rFonts w:asciiTheme="majorHAnsi" w:eastAsiaTheme="majorEastAsia" w:hAnsiTheme="majorHAnsi" w:cstheme="majorBidi"/>
      <w:b/>
      <w:bCs/>
      <w:color w:val="000000"/>
      <w:sz w:val="44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B11E4"/>
    <w:pPr>
      <w:outlineLvl w:val="1"/>
    </w:pPr>
    <w:rPr>
      <w:rFonts w:asciiTheme="majorHAnsi" w:eastAsiaTheme="majorEastAsia" w:hAnsiTheme="majorHAnsi" w:cstheme="majorBidi"/>
      <w:bCs/>
      <w:color w:val="FFFFFF" w:themeColor="background1"/>
      <w:sz w:val="18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B11E4"/>
    <w:pPr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0"/>
    </w:rPr>
  </w:style>
  <w:style w:type="paragraph" w:styleId="Heading4">
    <w:name w:val="heading 4"/>
    <w:basedOn w:val="Normal"/>
    <w:link w:val="Heading4Char"/>
    <w:semiHidden/>
    <w:unhideWhenUsed/>
    <w:qFormat/>
    <w:rsid w:val="000B11E4"/>
    <w:pPr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B11E4"/>
    <w:pPr>
      <w:jc w:val="right"/>
    </w:pPr>
    <w:rPr>
      <w:b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semiHidden/>
    <w:rsid w:val="000B11E4"/>
    <w:rPr>
      <w:b/>
      <w:color w:val="FFFFFF" w:themeColor="background1"/>
      <w:sz w:val="16"/>
    </w:rPr>
  </w:style>
  <w:style w:type="paragraph" w:styleId="Footer">
    <w:name w:val="footer"/>
    <w:basedOn w:val="Normal"/>
    <w:link w:val="FooterChar"/>
    <w:semiHidden/>
    <w:unhideWhenUsed/>
    <w:rsid w:val="00FB6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B6239"/>
  </w:style>
  <w:style w:type="paragraph" w:styleId="Title">
    <w:name w:val="Title"/>
    <w:basedOn w:val="Normal"/>
    <w:link w:val="TitleChar"/>
    <w:qFormat/>
    <w:rsid w:val="00FB6239"/>
    <w:rPr>
      <w:rFonts w:asciiTheme="majorHAnsi" w:eastAsiaTheme="majorEastAsia" w:hAnsiTheme="majorHAnsi" w:cstheme="majorHAnsi"/>
      <w:b/>
      <w:color w:val="000000" w:themeColor="text1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FB6239"/>
    <w:rPr>
      <w:rFonts w:asciiTheme="majorHAnsi" w:eastAsiaTheme="majorEastAsia" w:hAnsiTheme="majorHAnsi" w:cstheme="majorHAnsi"/>
      <w:b/>
      <w:color w:val="000000" w:themeColor="text1"/>
      <w:sz w:val="56"/>
      <w:szCs w:val="52"/>
    </w:rPr>
  </w:style>
  <w:style w:type="paragraph" w:styleId="Subtitle">
    <w:name w:val="Subtitle"/>
    <w:basedOn w:val="Normal"/>
    <w:link w:val="SubtitleChar"/>
    <w:qFormat/>
    <w:rsid w:val="00FB6239"/>
    <w:pPr>
      <w:numPr>
        <w:ilvl w:val="1"/>
      </w:numPr>
    </w:pPr>
    <w:rPr>
      <w:rFonts w:asciiTheme="majorHAnsi" w:eastAsiaTheme="majorEastAsia" w:hAnsiTheme="majorHAnsi" w:cstheme="majorHAnsi"/>
      <w:b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FB6239"/>
    <w:rPr>
      <w:rFonts w:asciiTheme="majorHAnsi" w:eastAsiaTheme="majorEastAsia" w:hAnsiTheme="majorHAnsi" w:cstheme="majorHAnsi"/>
      <w:b/>
      <w:iCs/>
      <w:color w:val="FFFFFF" w:themeColor="background1"/>
    </w:rPr>
  </w:style>
  <w:style w:type="paragraph" w:styleId="Date">
    <w:name w:val="Date"/>
    <w:basedOn w:val="Normal"/>
    <w:link w:val="DateChar"/>
    <w:semiHidden/>
    <w:unhideWhenUsed/>
    <w:rsid w:val="00FB6239"/>
    <w:pPr>
      <w:jc w:val="right"/>
    </w:pPr>
    <w:rPr>
      <w:color w:val="000000" w:themeColor="text1"/>
      <w:sz w:val="18"/>
    </w:rPr>
  </w:style>
  <w:style w:type="character" w:customStyle="1" w:styleId="DateChar">
    <w:name w:val="Date Char"/>
    <w:basedOn w:val="DefaultParagraphFont"/>
    <w:link w:val="Date"/>
    <w:semiHidden/>
    <w:rsid w:val="00FB6239"/>
    <w:rPr>
      <w:color w:val="000000" w:themeColor="tex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1E4"/>
    <w:rPr>
      <w:rFonts w:asciiTheme="majorHAnsi" w:eastAsiaTheme="majorEastAsia" w:hAnsiTheme="majorHAnsi" w:cstheme="majorBidi"/>
      <w:b/>
      <w:bCs/>
      <w:color w:val="00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E4"/>
    <w:rPr>
      <w:rFonts w:asciiTheme="majorHAnsi" w:eastAsiaTheme="majorEastAsia" w:hAnsiTheme="majorHAnsi" w:cstheme="majorBidi"/>
      <w:bCs/>
      <w:color w:val="FFFFFF" w:themeColor="background1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E4"/>
    <w:rPr>
      <w:rFonts w:asciiTheme="majorHAnsi" w:eastAsiaTheme="majorEastAsia" w:hAnsiTheme="majorHAnsi" w:cstheme="majorBidi"/>
      <w:b/>
      <w:bCs/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B11E4"/>
    <w:rPr>
      <w:rFonts w:asciiTheme="majorHAnsi" w:eastAsiaTheme="majorEastAsia" w:hAnsiTheme="majorHAnsi" w:cstheme="majorBidi"/>
      <w:b/>
      <w:bCs/>
      <w:iCs/>
      <w:color w:val="000000" w:themeColor="text1"/>
      <w:sz w:val="20"/>
    </w:rPr>
  </w:style>
  <w:style w:type="paragraph" w:customStyle="1" w:styleId="Tabdark">
    <w:name w:val="Tab dark"/>
    <w:basedOn w:val="Normal"/>
    <w:qFormat/>
    <w:rsid w:val="000B11E4"/>
    <w:pPr>
      <w:jc w:val="center"/>
    </w:pPr>
    <w:rPr>
      <w:color w:val="000000" w:themeColor="text1"/>
      <w:sz w:val="14"/>
    </w:rPr>
  </w:style>
  <w:style w:type="paragraph" w:customStyle="1" w:styleId="TabLight">
    <w:name w:val="Tab Light"/>
    <w:basedOn w:val="Normal"/>
    <w:qFormat/>
    <w:rsid w:val="000B11E4"/>
    <w:rPr>
      <w:color w:val="FFFFFF" w:themeColor="background1"/>
      <w:sz w:val="14"/>
    </w:rPr>
  </w:style>
  <w:style w:type="character" w:styleId="Hyperlink">
    <w:name w:val="Hyperlink"/>
    <w:basedOn w:val="DefaultParagraphFont"/>
    <w:uiPriority w:val="99"/>
    <w:unhideWhenUsed/>
    <w:rsid w:val="0001251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k.com/audios10297433?album_id=73401351" TargetMode="External"/><Relationship Id="rId8" Type="http://schemas.openxmlformats.org/officeDocument/2006/relationships/hyperlink" Target="http://music.lib.ru/v/virgo123/" TargetMode="External"/><Relationship Id="rId9" Type="http://schemas.openxmlformats.org/officeDocument/2006/relationships/hyperlink" Target="http://vk.com/audios10297433?album_id=73401351" TargetMode="External"/><Relationship Id="rId10" Type="http://schemas.openxmlformats.org/officeDocument/2006/relationships/hyperlink" Target="http://music.lib.ru/v/virgo12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Miscellaneous:Spin%20CD%20Lab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Spin CD Label.dotx</Template>
  <TotalTime>4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Ivanchenko</dc:creator>
  <cp:keywords/>
  <dc:description/>
  <cp:lastModifiedBy>Michael Ivanchenko</cp:lastModifiedBy>
  <cp:revision>3</cp:revision>
  <cp:lastPrinted>2007-11-15T22:19:00Z</cp:lastPrinted>
  <dcterms:created xsi:type="dcterms:W3CDTF">2016-04-22T13:58:00Z</dcterms:created>
  <dcterms:modified xsi:type="dcterms:W3CDTF">2016-04-22T14:02:00Z</dcterms:modified>
  <cp:category/>
</cp:coreProperties>
</file>