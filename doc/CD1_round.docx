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2211A4" w14:textId="3CE220B2" w:rsidR="00524D31" w:rsidRDefault="00EA09C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832666" wp14:editId="76F5243D">
                <wp:simplePos x="0" y="0"/>
                <wp:positionH relativeFrom="page">
                  <wp:posOffset>2662555</wp:posOffset>
                </wp:positionH>
                <wp:positionV relativeFrom="page">
                  <wp:posOffset>8858250</wp:posOffset>
                </wp:positionV>
                <wp:extent cx="2564765" cy="164465"/>
                <wp:effectExtent l="0" t="0" r="0" b="13335"/>
                <wp:wrapTight wrapText="bothSides">
                  <wp:wrapPolygon edited="0">
                    <wp:start x="214" y="0"/>
                    <wp:lineTo x="214" y="20015"/>
                    <wp:lineTo x="21178" y="20015"/>
                    <wp:lineTo x="21178" y="0"/>
                    <wp:lineTo x="214" y="0"/>
                  </wp:wrapPolygon>
                </wp:wrapTight>
                <wp:docPr id="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4765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699EEEE" w14:textId="77777777" w:rsidR="00297178" w:rsidRPr="00524D31" w:rsidRDefault="00EA09CD" w:rsidP="00297178">
                            <w:pPr>
                              <w:pStyle w:val="Footer"/>
                              <w:rPr>
                                <w:b w:val="0"/>
                              </w:rPr>
                            </w:pPr>
                            <w:hyperlink r:id="rId8" w:history="1">
                              <w:r w:rsidR="00297178" w:rsidRPr="00524D31">
                                <w:rPr>
                                  <w:rStyle w:val="Hyperlink"/>
                                  <w:b w:val="0"/>
                                </w:rPr>
                                <w:t>http://vk.com/audios10297433?album_id=73401351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209.65pt;margin-top:697.5pt;width:201.95pt;height:12.9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" filled="f" stroked="f">
                <v:textbox inset=",0,,0">
                  <w:txbxContent>
                    <w:p w14:paraId="5699EEEE" w14:textId="77777777" w:rsidR="00297178" w:rsidRPr="00524D31" w:rsidRDefault="00EA09CD" w:rsidP="00297178">
                      <w:pPr>
                        <w:pStyle w:val="Footer"/>
                        <w:rPr>
                          <w:b w:val="0"/>
                        </w:rPr>
                      </w:pPr>
                      <w:hyperlink r:id="rId9" w:history="1">
                        <w:r w:rsidR="00297178" w:rsidRPr="00524D31">
                          <w:rPr>
                            <w:rStyle w:val="Hyperlink"/>
                            <w:b w:val="0"/>
                          </w:rPr>
                          <w:t>http://vk.com/audios10297433?album_id=73401351</w:t>
                        </w:r>
                      </w:hyperlink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4EB100" wp14:editId="4A0D2FF2">
                <wp:simplePos x="0" y="0"/>
                <wp:positionH relativeFrom="page">
                  <wp:posOffset>2671445</wp:posOffset>
                </wp:positionH>
                <wp:positionV relativeFrom="page">
                  <wp:posOffset>4269740</wp:posOffset>
                </wp:positionV>
                <wp:extent cx="2564765" cy="164465"/>
                <wp:effectExtent l="0" t="0" r="0" b="13335"/>
                <wp:wrapTight wrapText="bothSides">
                  <wp:wrapPolygon edited="0">
                    <wp:start x="214" y="0"/>
                    <wp:lineTo x="214" y="20015"/>
                    <wp:lineTo x="21178" y="20015"/>
                    <wp:lineTo x="21178" y="0"/>
                    <wp:lineTo x="214" y="0"/>
                  </wp:wrapPolygon>
                </wp:wrapTight>
                <wp:docPr id="1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4765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A4ADD02" w14:textId="6A5F523A" w:rsidR="00524D31" w:rsidRPr="00524D31" w:rsidRDefault="00524D31" w:rsidP="00524D31">
                            <w:pPr>
                              <w:pStyle w:val="Footer"/>
                              <w:rPr>
                                <w:b w:val="0"/>
                              </w:rPr>
                            </w:pPr>
                            <w:hyperlink r:id="rId10" w:history="1">
                              <w:r w:rsidRPr="00524D31">
                                <w:rPr>
                                  <w:rStyle w:val="Hyperlink"/>
                                  <w:b w:val="0"/>
                                </w:rPr>
                                <w:t>http://vk.com/audios10297433?album_id=73401351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0.35pt;margin-top:336.2pt;width:201.95pt;height:12.9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" filled="f" stroked="f">
                <v:textbox inset=",0,,0">
                  <w:txbxContent>
                    <w:p w14:paraId="7A4ADD02" w14:textId="6A5F523A" w:rsidR="00524D31" w:rsidRPr="00524D31" w:rsidRDefault="00524D31" w:rsidP="00524D31">
                      <w:pPr>
                        <w:pStyle w:val="Footer"/>
                        <w:rPr>
                          <w:b w:val="0"/>
                        </w:rPr>
                      </w:pPr>
                      <w:hyperlink r:id="rId11" w:history="1">
                        <w:r w:rsidRPr="00524D31">
                          <w:rPr>
                            <w:rStyle w:val="Hyperlink"/>
                            <w:b w:val="0"/>
                          </w:rPr>
                          <w:t>http://vk.com/audios10297433?album_id=73401351</w:t>
                        </w:r>
                      </w:hyperlink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1E5AF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DB7360" wp14:editId="094E6E30">
                <wp:simplePos x="0" y="0"/>
                <wp:positionH relativeFrom="page">
                  <wp:posOffset>2971800</wp:posOffset>
                </wp:positionH>
                <wp:positionV relativeFrom="page">
                  <wp:posOffset>9156700</wp:posOffset>
                </wp:positionV>
                <wp:extent cx="1828800" cy="164465"/>
                <wp:effectExtent l="0" t="0" r="0" b="13335"/>
                <wp:wrapTight wrapText="bothSides">
                  <wp:wrapPolygon edited="0">
                    <wp:start x="300" y="0"/>
                    <wp:lineTo x="300" y="20015"/>
                    <wp:lineTo x="21000" y="20015"/>
                    <wp:lineTo x="21000" y="0"/>
                    <wp:lineTo x="300" y="0"/>
                  </wp:wrapPolygon>
                </wp:wrapTight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BADFD9A" w14:textId="4FC0C8AD" w:rsidR="00524D31" w:rsidRPr="009B633F" w:rsidRDefault="00524D31" w:rsidP="009B633F">
                            <w:pPr>
                              <w:pStyle w:val="Footer"/>
                            </w:pPr>
                            <w:r>
                              <w:t>01.06.2004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234pt;margin-top:721pt;width:2in;height:12.9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" filled="f" stroked="f">
                <v:textbox inset=",0,,0">
                  <w:txbxContent>
                    <w:p w14:paraId="5BADFD9A" w14:textId="4FC0C8AD" w:rsidR="00524D31" w:rsidRPr="009B633F" w:rsidRDefault="00524D31" w:rsidP="009B633F">
                      <w:pPr>
                        <w:pStyle w:val="Footer"/>
                      </w:pPr>
                      <w:r>
                        <w:t>01.06.2004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1E5AF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75EC9A" wp14:editId="6F1F652C">
                <wp:simplePos x="0" y="0"/>
                <wp:positionH relativeFrom="page">
                  <wp:posOffset>2971800</wp:posOffset>
                </wp:positionH>
                <wp:positionV relativeFrom="page">
                  <wp:posOffset>4569460</wp:posOffset>
                </wp:positionV>
                <wp:extent cx="1828800" cy="164465"/>
                <wp:effectExtent l="0" t="0" r="0" b="13335"/>
                <wp:wrapTight wrapText="bothSides">
                  <wp:wrapPolygon edited="0">
                    <wp:start x="300" y="0"/>
                    <wp:lineTo x="300" y="20015"/>
                    <wp:lineTo x="21000" y="20015"/>
                    <wp:lineTo x="21000" y="0"/>
                    <wp:lineTo x="300" y="0"/>
                  </wp:wrapPolygon>
                </wp:wrapTight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2EC7F1A" w14:textId="24139727" w:rsidR="00524D31" w:rsidRPr="009B633F" w:rsidRDefault="00524D31" w:rsidP="009B633F">
                            <w:pPr>
                              <w:pStyle w:val="Footer"/>
                            </w:pPr>
                            <w:r>
                              <w:t>01.06.2004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34pt;margin-top:359.8pt;width:2in;height:12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" filled="f" stroked="f">
                <v:textbox inset=",0,,0">
                  <w:txbxContent>
                    <w:p w14:paraId="02EC7F1A" w14:textId="24139727" w:rsidR="00524D31" w:rsidRPr="009B633F" w:rsidRDefault="00524D31" w:rsidP="009B633F">
                      <w:pPr>
                        <w:pStyle w:val="Footer"/>
                      </w:pPr>
                      <w:r>
                        <w:t>01.06.2004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1E5AF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623536" wp14:editId="531034B8">
                <wp:simplePos x="0" y="0"/>
                <wp:positionH relativeFrom="page">
                  <wp:posOffset>3251835</wp:posOffset>
                </wp:positionH>
                <wp:positionV relativeFrom="page">
                  <wp:posOffset>5290820</wp:posOffset>
                </wp:positionV>
                <wp:extent cx="2946400" cy="3865880"/>
                <wp:effectExtent l="0" t="0" r="0" b="20320"/>
                <wp:wrapTight wrapText="bothSides">
                  <wp:wrapPolygon edited="0">
                    <wp:start x="186" y="0"/>
                    <wp:lineTo x="186" y="21572"/>
                    <wp:lineTo x="21228" y="21572"/>
                    <wp:lineTo x="21228" y="0"/>
                    <wp:lineTo x="186" y="0"/>
                  </wp:wrapPolygon>
                </wp:wrapTight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6400" cy="386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0A8A114" w14:textId="77777777" w:rsidR="00524D31" w:rsidRPr="00AA17A1" w:rsidRDefault="00524D31" w:rsidP="00255C49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     01. Intro 1:03 </w:t>
                            </w:r>
                          </w:p>
                          <w:p w14:paraId="203857E8" w14:textId="77777777" w:rsidR="00524D31" w:rsidRPr="00AA17A1" w:rsidRDefault="00524D31" w:rsidP="00255C49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02. Feelings (remaked) 4:36 </w:t>
                            </w:r>
                          </w:p>
                          <w:p w14:paraId="2C911861" w14:textId="77777777" w:rsidR="00524D31" w:rsidRPr="00AA17A1" w:rsidRDefault="00524D31" w:rsidP="00255C49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03. to A.M. 4:06 </w:t>
                            </w:r>
                          </w:p>
                          <w:p w14:paraId="55610473" w14:textId="77777777" w:rsidR="00524D31" w:rsidRPr="00AA17A1" w:rsidRDefault="00524D31" w:rsidP="00255C49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04. Patriot 7:47 </w:t>
                            </w:r>
                          </w:p>
                          <w:p w14:paraId="05F486FF" w14:textId="77777777" w:rsidR="00524D31" w:rsidRPr="00AA17A1" w:rsidRDefault="00524D31" w:rsidP="00255C49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05. Good bye, Mykolajiv... 3:36 </w:t>
                            </w:r>
                          </w:p>
                          <w:p w14:paraId="10EBA89A" w14:textId="77777777" w:rsidR="00524D31" w:rsidRPr="00AA17A1" w:rsidRDefault="00524D31" w:rsidP="00255C49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06. to Nikolaev 6:52 </w:t>
                            </w:r>
                          </w:p>
                          <w:p w14:paraId="3BAFC5C2" w14:textId="77777777" w:rsidR="00524D31" w:rsidRPr="00AA17A1" w:rsidRDefault="00524D31" w:rsidP="00255C49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07. Lapis (remixed) 5:15 </w:t>
                            </w:r>
                          </w:p>
                          <w:p w14:paraId="61426496" w14:textId="77777777" w:rsidR="00524D31" w:rsidRPr="00AA17A1" w:rsidRDefault="00524D31" w:rsidP="00255C49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08. Before Sleeping 4:37 </w:t>
                            </w:r>
                          </w:p>
                          <w:p w14:paraId="4B19C8C6" w14:textId="77777777" w:rsidR="00524D31" w:rsidRPr="00AA17A1" w:rsidRDefault="00524D31" w:rsidP="00255C49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     09. Rock the Block (SASH! remixed) 4:00 </w:t>
                            </w:r>
                          </w:p>
                          <w:p w14:paraId="37383E8E" w14:textId="77777777" w:rsidR="00524D31" w:rsidRPr="00AA17A1" w:rsidRDefault="00524D31" w:rsidP="00255C49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10. (intro) It's My Life (DR. Alban remaked) 3:56 </w:t>
                            </w:r>
                          </w:p>
                          <w:p w14:paraId="03C49346" w14:textId="77777777" w:rsidR="00524D31" w:rsidRPr="00AA17A1" w:rsidRDefault="00524D31" w:rsidP="00255C49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11. The Force (KOTO - synthesizer world hits) 3:13 </w:t>
                            </w:r>
                          </w:p>
                          <w:p w14:paraId="2752950F" w14:textId="77777777" w:rsidR="00524D31" w:rsidRPr="00AA17A1" w:rsidRDefault="00524D31" w:rsidP="00255C49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12. 1406__13 (ballast composition) 4:51 </w:t>
                            </w:r>
                          </w:p>
                          <w:p w14:paraId="262D35DF" w14:textId="77777777" w:rsidR="00524D31" w:rsidRPr="00AA17A1" w:rsidRDefault="00524D31" w:rsidP="00255C49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13. forvpi09 (something remaked) 2:40 </w:t>
                            </w:r>
                          </w:p>
                          <w:p w14:paraId="2F786230" w14:textId="77777777" w:rsidR="00524D31" w:rsidRPr="00AA17A1" w:rsidRDefault="00524D31" w:rsidP="00255C49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     14. _my_ 1:49 </w:t>
                            </w:r>
                          </w:p>
                          <w:p w14:paraId="385B8B6D" w14:textId="77777777" w:rsidR="00524D31" w:rsidRPr="00AA17A1" w:rsidRDefault="00524D31" w:rsidP="00255C49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15. improv02 1:05 </w:t>
                            </w:r>
                          </w:p>
                          <w:p w14:paraId="2B00B315" w14:textId="77777777" w:rsidR="00524D31" w:rsidRPr="00AA17A1" w:rsidRDefault="00524D31" w:rsidP="00255C49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16. myaria 0:48 </w:t>
                            </w:r>
                          </w:p>
                          <w:p w14:paraId="54E30857" w14:textId="77777777" w:rsidR="00524D31" w:rsidRPr="00AA17A1" w:rsidRDefault="00524D31" w:rsidP="00255C49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17. radio_03 1:02 </w:t>
                            </w:r>
                          </w:p>
                          <w:p w14:paraId="24C3D809" w14:textId="77777777" w:rsidR="00524D31" w:rsidRPr="00AA17A1" w:rsidRDefault="00524D31" w:rsidP="00255C49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18. symphone 0:26 </w:t>
                            </w:r>
                          </w:p>
                          <w:p w14:paraId="0843905D" w14:textId="77777777" w:rsidR="00524D31" w:rsidRPr="00AA17A1" w:rsidRDefault="00524D31" w:rsidP="00255C49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19. z12 1:11 </w:t>
                            </w:r>
                          </w:p>
                          <w:p w14:paraId="2305F104" w14:textId="77777777" w:rsidR="00524D31" w:rsidRPr="00AA17A1" w:rsidRDefault="00524D31" w:rsidP="00255C49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20. 19_05 1:25 </w:t>
                            </w:r>
                          </w:p>
                          <w:p w14:paraId="35FBE6E4" w14:textId="77777777" w:rsidR="00524D31" w:rsidRPr="00AA17A1" w:rsidRDefault="00524D31" w:rsidP="00255C49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21. contra03 1:03 </w:t>
                            </w:r>
                          </w:p>
                          <w:p w14:paraId="1BD59AC3" w14:textId="77777777" w:rsidR="00524D31" w:rsidRPr="00AA17A1" w:rsidRDefault="00524D31" w:rsidP="00255C49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22. eupato03 0:48 </w:t>
                            </w:r>
                          </w:p>
                          <w:p w14:paraId="6C9EEDD3" w14:textId="77777777" w:rsidR="00524D31" w:rsidRPr="00AA17A1" w:rsidRDefault="00524D31" w:rsidP="00255C49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23. smak05 0:37 </w:t>
                            </w:r>
                          </w:p>
                          <w:p w14:paraId="2816A054" w14:textId="77777777" w:rsidR="00524D31" w:rsidRPr="00AA17A1" w:rsidRDefault="00524D31" w:rsidP="00255C49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24. tech_02 1:05 </w:t>
                            </w:r>
                          </w:p>
                          <w:p w14:paraId="071186EB" w14:textId="77777777" w:rsidR="00524D31" w:rsidRPr="00AA17A1" w:rsidRDefault="00524D31" w:rsidP="00255C49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25. tech04 1:03 </w:t>
                            </w:r>
                          </w:p>
                          <w:p w14:paraId="46719507" w14:textId="77777777" w:rsidR="00524D31" w:rsidRPr="00AA17A1" w:rsidRDefault="00524D31" w:rsidP="00255C49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26. tech09_n 1:33 </w:t>
                            </w:r>
                          </w:p>
                          <w:p w14:paraId="0E6EF51A" w14:textId="77777777" w:rsidR="00524D31" w:rsidRPr="00AA17A1" w:rsidRDefault="00524D31" w:rsidP="00255C49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27. One morning... 2:27 </w:t>
                            </w:r>
                          </w:p>
                          <w:p w14:paraId="51BDABD4" w14:textId="77777777" w:rsidR="00524D31" w:rsidRPr="00AA17A1" w:rsidRDefault="00524D31" w:rsidP="00255C49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28. Punisher 1:06 </w:t>
                            </w:r>
                          </w:p>
                          <w:p w14:paraId="7475C57F" w14:textId="77777777" w:rsidR="00524D31" w:rsidRPr="00AA17A1" w:rsidRDefault="00524D31" w:rsidP="00255C49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29. 9999 1:47 </w:t>
                            </w:r>
                          </w:p>
                          <w:p w14:paraId="65267F0A" w14:textId="77777777" w:rsidR="00524D31" w:rsidRPr="00AA17A1" w:rsidRDefault="00524D31" w:rsidP="00255C49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30. happy... 2:35 </w:t>
                            </w:r>
                          </w:p>
                          <w:p w14:paraId="0E82F554" w14:textId="77777777" w:rsidR="00524D31" w:rsidRDefault="00524D31" w:rsidP="00255C49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</w:p>
                          <w:p w14:paraId="28B5FD90" w14:textId="77777777" w:rsidR="00524D31" w:rsidRPr="00AA17A1" w:rsidRDefault="00524D31" w:rsidP="00255C49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   </w:t>
                            </w:r>
                            <w:hyperlink r:id="rId12" w:history="1">
                              <w:r w:rsidRPr="00AA17A1">
                                <w:rPr>
                                  <w:rStyle w:val="Hyperlink"/>
                                  <w:rFonts w:ascii="Cambria" w:hAnsi="Cambria"/>
                                  <w:b w:val="0"/>
                                  <w:sz w:val="16"/>
                                  <w:szCs w:val="16"/>
                                </w:rPr>
                                <w:t>http://music.lib.ru/v/virgo123/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256.05pt;margin-top:416.6pt;width:232pt;height:304.4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" filled="f" stroked="f">
                <v:textbox inset=",0,,0">
                  <w:txbxContent>
                    <w:p w14:paraId="40A8A114" w14:textId="77777777" w:rsidR="00524D31" w:rsidRPr="00AA17A1" w:rsidRDefault="00524D31" w:rsidP="00255C49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     01. Intro 1:03 </w:t>
                      </w:r>
                    </w:p>
                    <w:p w14:paraId="203857E8" w14:textId="77777777" w:rsidR="00524D31" w:rsidRPr="00AA17A1" w:rsidRDefault="00524D31" w:rsidP="00255C49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02. Feelings (remaked) 4:36 </w:t>
                      </w:r>
                    </w:p>
                    <w:p w14:paraId="2C911861" w14:textId="77777777" w:rsidR="00524D31" w:rsidRPr="00AA17A1" w:rsidRDefault="00524D31" w:rsidP="00255C49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03. to A.M. 4:06 </w:t>
                      </w:r>
                    </w:p>
                    <w:p w14:paraId="55610473" w14:textId="77777777" w:rsidR="00524D31" w:rsidRPr="00AA17A1" w:rsidRDefault="00524D31" w:rsidP="00255C49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04. Patriot 7:47 </w:t>
                      </w:r>
                    </w:p>
                    <w:p w14:paraId="05F486FF" w14:textId="77777777" w:rsidR="00524D31" w:rsidRPr="00AA17A1" w:rsidRDefault="00524D31" w:rsidP="00255C49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05. Good bye, Mykolajiv... 3:36 </w:t>
                      </w:r>
                    </w:p>
                    <w:p w14:paraId="10EBA89A" w14:textId="77777777" w:rsidR="00524D31" w:rsidRPr="00AA17A1" w:rsidRDefault="00524D31" w:rsidP="00255C49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06. to Nikolaev 6:52 </w:t>
                      </w:r>
                    </w:p>
                    <w:p w14:paraId="3BAFC5C2" w14:textId="77777777" w:rsidR="00524D31" w:rsidRPr="00AA17A1" w:rsidRDefault="00524D31" w:rsidP="00255C49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07. Lapis (remixed) 5:15 </w:t>
                      </w:r>
                    </w:p>
                    <w:p w14:paraId="61426496" w14:textId="77777777" w:rsidR="00524D31" w:rsidRPr="00AA17A1" w:rsidRDefault="00524D31" w:rsidP="00255C49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08. Before Sleeping 4:37 </w:t>
                      </w:r>
                    </w:p>
                    <w:p w14:paraId="4B19C8C6" w14:textId="77777777" w:rsidR="00524D31" w:rsidRPr="00AA17A1" w:rsidRDefault="00524D31" w:rsidP="00255C49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     09. Rock the Block (SASH! remixed) 4:00 </w:t>
                      </w:r>
                    </w:p>
                    <w:p w14:paraId="37383E8E" w14:textId="77777777" w:rsidR="00524D31" w:rsidRPr="00AA17A1" w:rsidRDefault="00524D31" w:rsidP="00255C49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10. (intro) It's My Life (DR. Alban remaked) 3:56 </w:t>
                      </w:r>
                    </w:p>
                    <w:p w14:paraId="03C49346" w14:textId="77777777" w:rsidR="00524D31" w:rsidRPr="00AA17A1" w:rsidRDefault="00524D31" w:rsidP="00255C49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11. The Force (KOTO - synthesizer world hits) 3:13 </w:t>
                      </w:r>
                    </w:p>
                    <w:p w14:paraId="2752950F" w14:textId="77777777" w:rsidR="00524D31" w:rsidRPr="00AA17A1" w:rsidRDefault="00524D31" w:rsidP="00255C49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12. 1406__13 (ballast composition) 4:51 </w:t>
                      </w:r>
                    </w:p>
                    <w:p w14:paraId="262D35DF" w14:textId="77777777" w:rsidR="00524D31" w:rsidRPr="00AA17A1" w:rsidRDefault="00524D31" w:rsidP="00255C49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13. forvpi09 (something remaked) 2:40 </w:t>
                      </w:r>
                    </w:p>
                    <w:p w14:paraId="2F786230" w14:textId="77777777" w:rsidR="00524D31" w:rsidRPr="00AA17A1" w:rsidRDefault="00524D31" w:rsidP="00255C49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     14. _my_ 1:49 </w:t>
                      </w:r>
                    </w:p>
                    <w:p w14:paraId="385B8B6D" w14:textId="77777777" w:rsidR="00524D31" w:rsidRPr="00AA17A1" w:rsidRDefault="00524D31" w:rsidP="00255C49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15. improv02 1:05 </w:t>
                      </w:r>
                    </w:p>
                    <w:p w14:paraId="2B00B315" w14:textId="77777777" w:rsidR="00524D31" w:rsidRPr="00AA17A1" w:rsidRDefault="00524D31" w:rsidP="00255C49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16. myaria 0:48 </w:t>
                      </w:r>
                    </w:p>
                    <w:p w14:paraId="54E30857" w14:textId="77777777" w:rsidR="00524D31" w:rsidRPr="00AA17A1" w:rsidRDefault="00524D31" w:rsidP="00255C49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17. radio_03 1:02 </w:t>
                      </w:r>
                    </w:p>
                    <w:p w14:paraId="24C3D809" w14:textId="77777777" w:rsidR="00524D31" w:rsidRPr="00AA17A1" w:rsidRDefault="00524D31" w:rsidP="00255C49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18. symphone 0:26 </w:t>
                      </w:r>
                    </w:p>
                    <w:p w14:paraId="0843905D" w14:textId="77777777" w:rsidR="00524D31" w:rsidRPr="00AA17A1" w:rsidRDefault="00524D31" w:rsidP="00255C49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19. z12 1:11 </w:t>
                      </w:r>
                    </w:p>
                    <w:p w14:paraId="2305F104" w14:textId="77777777" w:rsidR="00524D31" w:rsidRPr="00AA17A1" w:rsidRDefault="00524D31" w:rsidP="00255C49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20. 19_05 1:25 </w:t>
                      </w:r>
                    </w:p>
                    <w:p w14:paraId="35FBE6E4" w14:textId="77777777" w:rsidR="00524D31" w:rsidRPr="00AA17A1" w:rsidRDefault="00524D31" w:rsidP="00255C49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21. contra03 1:03 </w:t>
                      </w:r>
                    </w:p>
                    <w:p w14:paraId="1BD59AC3" w14:textId="77777777" w:rsidR="00524D31" w:rsidRPr="00AA17A1" w:rsidRDefault="00524D31" w:rsidP="00255C49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22. eupato03 0:48 </w:t>
                      </w:r>
                    </w:p>
                    <w:p w14:paraId="6C9EEDD3" w14:textId="77777777" w:rsidR="00524D31" w:rsidRPr="00AA17A1" w:rsidRDefault="00524D31" w:rsidP="00255C49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23. smak05 0:37 </w:t>
                      </w:r>
                    </w:p>
                    <w:p w14:paraId="2816A054" w14:textId="77777777" w:rsidR="00524D31" w:rsidRPr="00AA17A1" w:rsidRDefault="00524D31" w:rsidP="00255C49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24. tech_02 1:05 </w:t>
                      </w:r>
                    </w:p>
                    <w:p w14:paraId="071186EB" w14:textId="77777777" w:rsidR="00524D31" w:rsidRPr="00AA17A1" w:rsidRDefault="00524D31" w:rsidP="00255C49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25. tech04 1:03 </w:t>
                      </w:r>
                    </w:p>
                    <w:p w14:paraId="46719507" w14:textId="77777777" w:rsidR="00524D31" w:rsidRPr="00AA17A1" w:rsidRDefault="00524D31" w:rsidP="00255C49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26. tech09_n 1:33 </w:t>
                      </w:r>
                    </w:p>
                    <w:p w14:paraId="0E6EF51A" w14:textId="77777777" w:rsidR="00524D31" w:rsidRPr="00AA17A1" w:rsidRDefault="00524D31" w:rsidP="00255C49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27. One morning... 2:27 </w:t>
                      </w:r>
                    </w:p>
                    <w:p w14:paraId="51BDABD4" w14:textId="77777777" w:rsidR="00524D31" w:rsidRPr="00AA17A1" w:rsidRDefault="00524D31" w:rsidP="00255C49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28. Punisher 1:06 </w:t>
                      </w:r>
                    </w:p>
                    <w:p w14:paraId="7475C57F" w14:textId="77777777" w:rsidR="00524D31" w:rsidRPr="00AA17A1" w:rsidRDefault="00524D31" w:rsidP="00255C49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29. 9999 1:47 </w:t>
                      </w:r>
                    </w:p>
                    <w:p w14:paraId="65267F0A" w14:textId="77777777" w:rsidR="00524D31" w:rsidRPr="00AA17A1" w:rsidRDefault="00524D31" w:rsidP="00255C49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30. happy... 2:35 </w:t>
                      </w:r>
                    </w:p>
                    <w:p w14:paraId="0E82F554" w14:textId="77777777" w:rsidR="00524D31" w:rsidRDefault="00524D31" w:rsidP="00255C49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</w:p>
                    <w:p w14:paraId="28B5FD90" w14:textId="77777777" w:rsidR="00524D31" w:rsidRPr="00AA17A1" w:rsidRDefault="00524D31" w:rsidP="00255C49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   </w:t>
                      </w:r>
                      <w:hyperlink r:id="rId13" w:history="1">
                        <w:r w:rsidRPr="00AA17A1">
                          <w:rPr>
                            <w:rStyle w:val="Hyperlink"/>
                            <w:rFonts w:ascii="Cambria" w:hAnsi="Cambria"/>
                            <w:b w:val="0"/>
                            <w:sz w:val="16"/>
                            <w:szCs w:val="16"/>
                          </w:rPr>
                          <w:t>http://music.lib.ru/v/virgo123/</w:t>
                        </w:r>
                      </w:hyperlink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1E5A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307ED" wp14:editId="71D3E41B">
                <wp:simplePos x="0" y="0"/>
                <wp:positionH relativeFrom="page">
                  <wp:posOffset>3251835</wp:posOffset>
                </wp:positionH>
                <wp:positionV relativeFrom="page">
                  <wp:posOffset>703580</wp:posOffset>
                </wp:positionV>
                <wp:extent cx="2946400" cy="3865880"/>
                <wp:effectExtent l="0" t="0" r="0" b="20320"/>
                <wp:wrapTight wrapText="bothSides">
                  <wp:wrapPolygon edited="0">
                    <wp:start x="186" y="0"/>
                    <wp:lineTo x="186" y="21572"/>
                    <wp:lineTo x="21228" y="21572"/>
                    <wp:lineTo x="21228" y="0"/>
                    <wp:lineTo x="186" y="0"/>
                  </wp:wrapPolygon>
                </wp:wrapTight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6400" cy="386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9A839BF" w14:textId="77777777" w:rsidR="00524D31" w:rsidRPr="00AA17A1" w:rsidRDefault="00524D31" w:rsidP="00AA17A1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     01. Intro 1:03 </w:t>
                            </w:r>
                          </w:p>
                          <w:p w14:paraId="35BC0D1C" w14:textId="77777777" w:rsidR="00524D31" w:rsidRPr="00AA17A1" w:rsidRDefault="00524D31" w:rsidP="00AA17A1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02. Feelings (remaked) 4:36 </w:t>
                            </w:r>
                          </w:p>
                          <w:p w14:paraId="0A4FB1E8" w14:textId="77777777" w:rsidR="00524D31" w:rsidRPr="00AA17A1" w:rsidRDefault="00524D31" w:rsidP="00AA17A1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03. to A.M. 4:06 </w:t>
                            </w:r>
                          </w:p>
                          <w:p w14:paraId="2E68D6BE" w14:textId="77777777" w:rsidR="00524D31" w:rsidRPr="00AA17A1" w:rsidRDefault="00524D31" w:rsidP="00AA17A1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04. Patriot 7:47 </w:t>
                            </w:r>
                          </w:p>
                          <w:p w14:paraId="0702F91D" w14:textId="77777777" w:rsidR="00524D31" w:rsidRPr="00AA17A1" w:rsidRDefault="00524D31" w:rsidP="00AA17A1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05. Good bye, Mykolajiv... 3:36 </w:t>
                            </w:r>
                          </w:p>
                          <w:p w14:paraId="181B88F5" w14:textId="77777777" w:rsidR="00524D31" w:rsidRPr="00AA17A1" w:rsidRDefault="00524D31" w:rsidP="00AA17A1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06. to Nikolaev 6:52 </w:t>
                            </w:r>
                          </w:p>
                          <w:p w14:paraId="7361D40D" w14:textId="77777777" w:rsidR="00524D31" w:rsidRPr="00AA17A1" w:rsidRDefault="00524D31" w:rsidP="00AA17A1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07. Lapis (remixed) 5:15 </w:t>
                            </w:r>
                          </w:p>
                          <w:p w14:paraId="0B10E7A5" w14:textId="77777777" w:rsidR="00524D31" w:rsidRPr="00AA17A1" w:rsidRDefault="00524D31" w:rsidP="00AA17A1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08. Before Sleeping 4:37 </w:t>
                            </w:r>
                          </w:p>
                          <w:p w14:paraId="22934E3B" w14:textId="77777777" w:rsidR="00524D31" w:rsidRPr="00AA17A1" w:rsidRDefault="00524D31" w:rsidP="00AA17A1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     09. Rock the Block (SASH! remixed) 4:00 </w:t>
                            </w:r>
                          </w:p>
                          <w:p w14:paraId="082CE423" w14:textId="77777777" w:rsidR="00524D31" w:rsidRPr="00AA17A1" w:rsidRDefault="00524D31" w:rsidP="00AA17A1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10. (intro) It's My Life (DR. Alban remaked) 3:56 </w:t>
                            </w:r>
                          </w:p>
                          <w:p w14:paraId="3D38B6C1" w14:textId="77777777" w:rsidR="00524D31" w:rsidRPr="00AA17A1" w:rsidRDefault="00524D31" w:rsidP="00AA17A1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11. The Force (KOTO - synthesizer world hits) 3:13 </w:t>
                            </w:r>
                          </w:p>
                          <w:p w14:paraId="43C7F21D" w14:textId="77777777" w:rsidR="00524D31" w:rsidRPr="00AA17A1" w:rsidRDefault="00524D31" w:rsidP="00AA17A1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12. 1406__13 (ballast composition) 4:51 </w:t>
                            </w:r>
                          </w:p>
                          <w:p w14:paraId="68A020DE" w14:textId="77777777" w:rsidR="00524D31" w:rsidRPr="00AA17A1" w:rsidRDefault="00524D31" w:rsidP="00AA17A1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13. forvpi09 (something remaked) 2:40 </w:t>
                            </w:r>
                          </w:p>
                          <w:p w14:paraId="6219D8C9" w14:textId="77777777" w:rsidR="00524D31" w:rsidRPr="00AA17A1" w:rsidRDefault="00524D31" w:rsidP="00AA17A1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     14. _my_ 1:49 </w:t>
                            </w:r>
                          </w:p>
                          <w:p w14:paraId="149E85B1" w14:textId="77777777" w:rsidR="00524D31" w:rsidRPr="00AA17A1" w:rsidRDefault="00524D31" w:rsidP="00AA17A1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15. improv02 1:05 </w:t>
                            </w:r>
                          </w:p>
                          <w:p w14:paraId="207B95A5" w14:textId="77777777" w:rsidR="00524D31" w:rsidRPr="00AA17A1" w:rsidRDefault="00524D31" w:rsidP="00AA17A1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16. myaria 0:48 </w:t>
                            </w:r>
                          </w:p>
                          <w:p w14:paraId="40289336" w14:textId="77777777" w:rsidR="00524D31" w:rsidRPr="00AA17A1" w:rsidRDefault="00524D31" w:rsidP="00AA17A1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17. radio_03 1:02 </w:t>
                            </w:r>
                          </w:p>
                          <w:p w14:paraId="6FA46843" w14:textId="77777777" w:rsidR="00524D31" w:rsidRPr="00AA17A1" w:rsidRDefault="00524D31" w:rsidP="00AA17A1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18. symphone 0:26 </w:t>
                            </w:r>
                          </w:p>
                          <w:p w14:paraId="1140D6E4" w14:textId="77777777" w:rsidR="00524D31" w:rsidRPr="00AA17A1" w:rsidRDefault="00524D31" w:rsidP="00AA17A1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19. z12 1:11 </w:t>
                            </w:r>
                          </w:p>
                          <w:p w14:paraId="7F80A8BD" w14:textId="77777777" w:rsidR="00524D31" w:rsidRPr="00AA17A1" w:rsidRDefault="00524D31" w:rsidP="00AA17A1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20. 19_05 1:25 </w:t>
                            </w:r>
                          </w:p>
                          <w:p w14:paraId="05D6588B" w14:textId="77777777" w:rsidR="00524D31" w:rsidRPr="00AA17A1" w:rsidRDefault="00524D31" w:rsidP="00AA17A1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21. contra03 1:03 </w:t>
                            </w:r>
                          </w:p>
                          <w:p w14:paraId="0B0F85F8" w14:textId="77777777" w:rsidR="00524D31" w:rsidRPr="00AA17A1" w:rsidRDefault="00524D31" w:rsidP="00AA17A1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22. eupato03 0:48 </w:t>
                            </w:r>
                          </w:p>
                          <w:p w14:paraId="6D933AC8" w14:textId="77777777" w:rsidR="00524D31" w:rsidRPr="00AA17A1" w:rsidRDefault="00524D31" w:rsidP="00AA17A1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23. smak05 0:37 </w:t>
                            </w:r>
                          </w:p>
                          <w:p w14:paraId="4442F3A1" w14:textId="77777777" w:rsidR="00524D31" w:rsidRPr="00AA17A1" w:rsidRDefault="00524D31" w:rsidP="00AA17A1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24. tech_02 1:05 </w:t>
                            </w:r>
                          </w:p>
                          <w:p w14:paraId="578953C2" w14:textId="77777777" w:rsidR="00524D31" w:rsidRPr="00AA17A1" w:rsidRDefault="00524D31" w:rsidP="00AA17A1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25. tech04 1:03 </w:t>
                            </w:r>
                          </w:p>
                          <w:p w14:paraId="4A5F255F" w14:textId="77777777" w:rsidR="00524D31" w:rsidRPr="00AA17A1" w:rsidRDefault="00524D31" w:rsidP="00AA17A1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26. tech09_n 1:33 </w:t>
                            </w:r>
                          </w:p>
                          <w:p w14:paraId="3F299CEE" w14:textId="77777777" w:rsidR="00524D31" w:rsidRPr="00AA17A1" w:rsidRDefault="00524D31" w:rsidP="00AA17A1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27. One morning... 2:27 </w:t>
                            </w:r>
                          </w:p>
                          <w:p w14:paraId="3A76341F" w14:textId="77777777" w:rsidR="00524D31" w:rsidRPr="00AA17A1" w:rsidRDefault="00524D31" w:rsidP="00AA17A1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28. Punisher 1:06 </w:t>
                            </w:r>
                          </w:p>
                          <w:p w14:paraId="63BA650C" w14:textId="77777777" w:rsidR="00524D31" w:rsidRPr="00AA17A1" w:rsidRDefault="00524D31" w:rsidP="00AA17A1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29. 9999 1:47 </w:t>
                            </w:r>
                          </w:p>
                          <w:p w14:paraId="00C36AC2" w14:textId="77777777" w:rsidR="00524D31" w:rsidRPr="00AA17A1" w:rsidRDefault="00524D31" w:rsidP="00AA17A1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   30. happy... 2:35 </w:t>
                            </w:r>
                          </w:p>
                          <w:p w14:paraId="0191E1AF" w14:textId="77777777" w:rsidR="00524D31" w:rsidRDefault="00524D31" w:rsidP="00AA17A1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</w:p>
                          <w:p w14:paraId="60DD0EF4" w14:textId="226BA062" w:rsidR="00524D31" w:rsidRPr="00AA17A1" w:rsidRDefault="00524D31" w:rsidP="00AA17A1">
                            <w:pPr>
                              <w:pStyle w:val="Subtitle"/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</w:pPr>
                            <w:r w:rsidRPr="00AA17A1">
                              <w:rPr>
                                <w:rFonts w:ascii="Cambria" w:hAnsi="Cambria"/>
                                <w:b w:val="0"/>
                                <w:sz w:val="16"/>
                                <w:szCs w:val="16"/>
                              </w:rPr>
                              <w:t>      </w:t>
                            </w:r>
                            <w:hyperlink r:id="rId14" w:history="1">
                              <w:r w:rsidRPr="00AA17A1">
                                <w:rPr>
                                  <w:rStyle w:val="Hyperlink"/>
                                  <w:rFonts w:ascii="Cambria" w:hAnsi="Cambria"/>
                                  <w:b w:val="0"/>
                                  <w:sz w:val="16"/>
                                  <w:szCs w:val="16"/>
                                </w:rPr>
                                <w:t>http://music.lib.ru/v/virgo123/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56.05pt;margin-top:55.4pt;width:232pt;height:30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" filled="f" stroked="f">
                <v:textbox inset=",0,,0">
                  <w:txbxContent>
                    <w:p w14:paraId="29A839BF" w14:textId="77777777" w:rsidR="00524D31" w:rsidRPr="00AA17A1" w:rsidRDefault="00524D31" w:rsidP="00AA17A1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     01. Intro 1:03 </w:t>
                      </w:r>
                    </w:p>
                    <w:p w14:paraId="35BC0D1C" w14:textId="77777777" w:rsidR="00524D31" w:rsidRPr="00AA17A1" w:rsidRDefault="00524D31" w:rsidP="00AA17A1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02. Feelings (remaked) 4:36 </w:t>
                      </w:r>
                    </w:p>
                    <w:p w14:paraId="0A4FB1E8" w14:textId="77777777" w:rsidR="00524D31" w:rsidRPr="00AA17A1" w:rsidRDefault="00524D31" w:rsidP="00AA17A1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03. to A.M. 4:06 </w:t>
                      </w:r>
                    </w:p>
                    <w:p w14:paraId="2E68D6BE" w14:textId="77777777" w:rsidR="00524D31" w:rsidRPr="00AA17A1" w:rsidRDefault="00524D31" w:rsidP="00AA17A1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04. Patriot 7:47 </w:t>
                      </w:r>
                    </w:p>
                    <w:p w14:paraId="0702F91D" w14:textId="77777777" w:rsidR="00524D31" w:rsidRPr="00AA17A1" w:rsidRDefault="00524D31" w:rsidP="00AA17A1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05. Good bye, Mykolajiv... 3:36 </w:t>
                      </w:r>
                    </w:p>
                    <w:p w14:paraId="181B88F5" w14:textId="77777777" w:rsidR="00524D31" w:rsidRPr="00AA17A1" w:rsidRDefault="00524D31" w:rsidP="00AA17A1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06. to Nikolaev 6:52 </w:t>
                      </w:r>
                    </w:p>
                    <w:p w14:paraId="7361D40D" w14:textId="77777777" w:rsidR="00524D31" w:rsidRPr="00AA17A1" w:rsidRDefault="00524D31" w:rsidP="00AA17A1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07. Lapis (remixed) 5:15 </w:t>
                      </w:r>
                    </w:p>
                    <w:p w14:paraId="0B10E7A5" w14:textId="77777777" w:rsidR="00524D31" w:rsidRPr="00AA17A1" w:rsidRDefault="00524D31" w:rsidP="00AA17A1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08. Before Sleeping 4:37 </w:t>
                      </w:r>
                    </w:p>
                    <w:p w14:paraId="22934E3B" w14:textId="77777777" w:rsidR="00524D31" w:rsidRPr="00AA17A1" w:rsidRDefault="00524D31" w:rsidP="00AA17A1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     09. Rock the Block (SASH! remixed) 4:00 </w:t>
                      </w:r>
                    </w:p>
                    <w:p w14:paraId="082CE423" w14:textId="77777777" w:rsidR="00524D31" w:rsidRPr="00AA17A1" w:rsidRDefault="00524D31" w:rsidP="00AA17A1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10. (intro) It's My Life (DR. Alban remaked) 3:56 </w:t>
                      </w:r>
                    </w:p>
                    <w:p w14:paraId="3D38B6C1" w14:textId="77777777" w:rsidR="00524D31" w:rsidRPr="00AA17A1" w:rsidRDefault="00524D31" w:rsidP="00AA17A1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11. The Force (KOTO - synthesizer world hits) 3:13 </w:t>
                      </w:r>
                    </w:p>
                    <w:p w14:paraId="43C7F21D" w14:textId="77777777" w:rsidR="00524D31" w:rsidRPr="00AA17A1" w:rsidRDefault="00524D31" w:rsidP="00AA17A1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12. 1406__13 (ballast composition) 4:51 </w:t>
                      </w:r>
                    </w:p>
                    <w:p w14:paraId="68A020DE" w14:textId="77777777" w:rsidR="00524D31" w:rsidRPr="00AA17A1" w:rsidRDefault="00524D31" w:rsidP="00AA17A1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13. forvpi09 (something remaked) 2:40 </w:t>
                      </w:r>
                    </w:p>
                    <w:p w14:paraId="6219D8C9" w14:textId="77777777" w:rsidR="00524D31" w:rsidRPr="00AA17A1" w:rsidRDefault="00524D31" w:rsidP="00AA17A1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     14. _my_ 1:49 </w:t>
                      </w:r>
                    </w:p>
                    <w:p w14:paraId="149E85B1" w14:textId="77777777" w:rsidR="00524D31" w:rsidRPr="00AA17A1" w:rsidRDefault="00524D31" w:rsidP="00AA17A1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15. improv02 1:05 </w:t>
                      </w:r>
                    </w:p>
                    <w:p w14:paraId="207B95A5" w14:textId="77777777" w:rsidR="00524D31" w:rsidRPr="00AA17A1" w:rsidRDefault="00524D31" w:rsidP="00AA17A1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16. myaria 0:48 </w:t>
                      </w:r>
                    </w:p>
                    <w:p w14:paraId="40289336" w14:textId="77777777" w:rsidR="00524D31" w:rsidRPr="00AA17A1" w:rsidRDefault="00524D31" w:rsidP="00AA17A1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17. radio_03 1:02 </w:t>
                      </w:r>
                    </w:p>
                    <w:p w14:paraId="6FA46843" w14:textId="77777777" w:rsidR="00524D31" w:rsidRPr="00AA17A1" w:rsidRDefault="00524D31" w:rsidP="00AA17A1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18. symphone 0:26 </w:t>
                      </w:r>
                    </w:p>
                    <w:p w14:paraId="1140D6E4" w14:textId="77777777" w:rsidR="00524D31" w:rsidRPr="00AA17A1" w:rsidRDefault="00524D31" w:rsidP="00AA17A1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19. z12 1:11 </w:t>
                      </w:r>
                    </w:p>
                    <w:p w14:paraId="7F80A8BD" w14:textId="77777777" w:rsidR="00524D31" w:rsidRPr="00AA17A1" w:rsidRDefault="00524D31" w:rsidP="00AA17A1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20. 19_05 1:25 </w:t>
                      </w:r>
                    </w:p>
                    <w:p w14:paraId="05D6588B" w14:textId="77777777" w:rsidR="00524D31" w:rsidRPr="00AA17A1" w:rsidRDefault="00524D31" w:rsidP="00AA17A1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21. contra03 1:03 </w:t>
                      </w:r>
                    </w:p>
                    <w:p w14:paraId="0B0F85F8" w14:textId="77777777" w:rsidR="00524D31" w:rsidRPr="00AA17A1" w:rsidRDefault="00524D31" w:rsidP="00AA17A1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22. eupato03 0:48 </w:t>
                      </w:r>
                    </w:p>
                    <w:p w14:paraId="6D933AC8" w14:textId="77777777" w:rsidR="00524D31" w:rsidRPr="00AA17A1" w:rsidRDefault="00524D31" w:rsidP="00AA17A1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23. smak05 0:37 </w:t>
                      </w:r>
                    </w:p>
                    <w:p w14:paraId="4442F3A1" w14:textId="77777777" w:rsidR="00524D31" w:rsidRPr="00AA17A1" w:rsidRDefault="00524D31" w:rsidP="00AA17A1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24. tech_02 1:05 </w:t>
                      </w:r>
                    </w:p>
                    <w:p w14:paraId="578953C2" w14:textId="77777777" w:rsidR="00524D31" w:rsidRPr="00AA17A1" w:rsidRDefault="00524D31" w:rsidP="00AA17A1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25. tech04 1:03 </w:t>
                      </w:r>
                    </w:p>
                    <w:p w14:paraId="4A5F255F" w14:textId="77777777" w:rsidR="00524D31" w:rsidRPr="00AA17A1" w:rsidRDefault="00524D31" w:rsidP="00AA17A1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26. tech09_n 1:33 </w:t>
                      </w:r>
                    </w:p>
                    <w:p w14:paraId="3F299CEE" w14:textId="77777777" w:rsidR="00524D31" w:rsidRPr="00AA17A1" w:rsidRDefault="00524D31" w:rsidP="00AA17A1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27. One morning... 2:27 </w:t>
                      </w:r>
                    </w:p>
                    <w:p w14:paraId="3A76341F" w14:textId="77777777" w:rsidR="00524D31" w:rsidRPr="00AA17A1" w:rsidRDefault="00524D31" w:rsidP="00AA17A1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28. Punisher 1:06 </w:t>
                      </w:r>
                    </w:p>
                    <w:p w14:paraId="63BA650C" w14:textId="77777777" w:rsidR="00524D31" w:rsidRPr="00AA17A1" w:rsidRDefault="00524D31" w:rsidP="00AA17A1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29. 9999 1:47 </w:t>
                      </w:r>
                    </w:p>
                    <w:p w14:paraId="00C36AC2" w14:textId="77777777" w:rsidR="00524D31" w:rsidRPr="00AA17A1" w:rsidRDefault="00524D31" w:rsidP="00AA17A1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   30. happy... 2:35 </w:t>
                      </w:r>
                    </w:p>
                    <w:p w14:paraId="0191E1AF" w14:textId="77777777" w:rsidR="00524D31" w:rsidRDefault="00524D31" w:rsidP="00AA17A1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</w:p>
                    <w:p w14:paraId="60DD0EF4" w14:textId="226BA062" w:rsidR="00524D31" w:rsidRPr="00AA17A1" w:rsidRDefault="00524D31" w:rsidP="00AA17A1">
                      <w:pPr>
                        <w:pStyle w:val="Subtitle"/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</w:pPr>
                      <w:r w:rsidRPr="00AA17A1">
                        <w:rPr>
                          <w:rFonts w:ascii="Cambria" w:hAnsi="Cambria"/>
                          <w:b w:val="0"/>
                          <w:sz w:val="16"/>
                          <w:szCs w:val="16"/>
                        </w:rPr>
                        <w:t>      </w:t>
                      </w:r>
                      <w:hyperlink r:id="rId15" w:history="1">
                        <w:r w:rsidRPr="00AA17A1">
                          <w:rPr>
                            <w:rStyle w:val="Hyperlink"/>
                            <w:rFonts w:ascii="Cambria" w:hAnsi="Cambria"/>
                            <w:b w:val="0"/>
                            <w:sz w:val="16"/>
                            <w:szCs w:val="16"/>
                          </w:rPr>
                          <w:t>http://music.lib.ru/v/virgo123/</w:t>
                        </w:r>
                      </w:hyperlink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55C49" w:rsidRPr="00255C4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18267F1" wp14:editId="20E8ACCA">
                <wp:simplePos x="0" y="0"/>
                <wp:positionH relativeFrom="page">
                  <wp:posOffset>1397000</wp:posOffset>
                </wp:positionH>
                <wp:positionV relativeFrom="page">
                  <wp:posOffset>2542540</wp:posOffset>
                </wp:positionV>
                <wp:extent cx="2743200" cy="406400"/>
                <wp:effectExtent l="1092200" t="0" r="1092200" b="0"/>
                <wp:wrapTight wrapText="bothSides">
                  <wp:wrapPolygon edited="0">
                    <wp:start x="12800" y="-58050"/>
                    <wp:lineTo x="9000" y="-58050"/>
                    <wp:lineTo x="9000" y="78300"/>
                    <wp:lineTo x="12800" y="78300"/>
                    <wp:lineTo x="12800" y="-5805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7432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5B494D9" w14:textId="722B7D20" w:rsidR="00524D31" w:rsidRPr="00255C49" w:rsidRDefault="00524D31" w:rsidP="001C706F">
                            <w:pPr>
                              <w:pStyle w:val="Title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55C4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Michael Ivanchenko – CD1</w:t>
                            </w:r>
                          </w:p>
                        </w:txbxContent>
                      </wps:txbx>
                      <wps:bodyPr rot="0" vert="vert270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10pt;margin-top:200.2pt;width:3in;height:32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" o:allowincell="f" filled="f" stroked="f">
                <v:textbox style="layout-flow:vertical;mso-layout-flow-alt:bottom-to-top" inset=",0,,0">
                  <w:txbxContent>
                    <w:p w14:paraId="05B494D9" w14:textId="722B7D20" w:rsidR="00524D31" w:rsidRPr="00255C49" w:rsidRDefault="00524D31" w:rsidP="001C706F">
                      <w:pPr>
                        <w:pStyle w:val="Title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55C49">
                        <w:rPr>
                          <w:color w:val="000000" w:themeColor="text1"/>
                          <w:sz w:val="24"/>
                          <w:szCs w:val="24"/>
                        </w:rPr>
                        <w:t>Michael Ivanchenko – CD1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55C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06A841" wp14:editId="500C776D">
                <wp:simplePos x="0" y="0"/>
                <wp:positionH relativeFrom="page">
                  <wp:posOffset>1397000</wp:posOffset>
                </wp:positionH>
                <wp:positionV relativeFrom="page">
                  <wp:posOffset>7061200</wp:posOffset>
                </wp:positionV>
                <wp:extent cx="2743200" cy="406400"/>
                <wp:effectExtent l="1092200" t="0" r="1092200" b="0"/>
                <wp:wrapTight wrapText="bothSides">
                  <wp:wrapPolygon edited="0">
                    <wp:start x="12800" y="-58050"/>
                    <wp:lineTo x="9000" y="-58050"/>
                    <wp:lineTo x="9000" y="78300"/>
                    <wp:lineTo x="12800" y="78300"/>
                    <wp:lineTo x="12800" y="-58050"/>
                  </wp:wrapPolygon>
                </wp:wrapTight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7432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FD2C5B6" w14:textId="3820CDBD" w:rsidR="00524D31" w:rsidRPr="00255C49" w:rsidRDefault="00524D31" w:rsidP="001C706F">
                            <w:pPr>
                              <w:pStyle w:val="Title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55C4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Michael Ivanchenko – CD1</w:t>
                            </w:r>
                          </w:p>
                        </w:txbxContent>
                      </wps:txbx>
                      <wps:bodyPr rot="0" vert="vert270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margin-left:110pt;margin-top:556pt;width:3in;height:32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" filled="f" stroked="f">
                <v:textbox style="layout-flow:vertical;mso-layout-flow-alt:bottom-to-top" inset=",0,,0">
                  <w:txbxContent>
                    <w:p w14:paraId="3FD2C5B6" w14:textId="3820CDBD" w:rsidR="00524D31" w:rsidRPr="00255C49" w:rsidRDefault="00524D31" w:rsidP="001C706F">
                      <w:pPr>
                        <w:pStyle w:val="Title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55C49">
                        <w:rPr>
                          <w:color w:val="000000" w:themeColor="text1"/>
                          <w:sz w:val="24"/>
                          <w:szCs w:val="24"/>
                        </w:rPr>
                        <w:t>Michael Ivanchenko – CD1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</w:p>
    <w:sectPr w:rsidR="00524D31" w:rsidSect="00AF6463">
      <w:headerReference w:type="default" r:id="rId16"/>
      <w:pgSz w:w="12240" w:h="15840"/>
      <w:pgMar w:top="994" w:right="1440" w:bottom="99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2780BC" w14:textId="77777777" w:rsidR="00524D31" w:rsidRDefault="00524D31">
      <w:r>
        <w:separator/>
      </w:r>
    </w:p>
  </w:endnote>
  <w:endnote w:type="continuationSeparator" w:id="0">
    <w:p w14:paraId="776FF749" w14:textId="77777777" w:rsidR="00524D31" w:rsidRDefault="00524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CDE649" w14:textId="77777777" w:rsidR="00524D31" w:rsidRDefault="00524D31">
      <w:r>
        <w:separator/>
      </w:r>
    </w:p>
  </w:footnote>
  <w:footnote w:type="continuationSeparator" w:id="0">
    <w:p w14:paraId="672408E4" w14:textId="77777777" w:rsidR="00524D31" w:rsidRDefault="00524D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A18E2" w14:textId="77777777" w:rsidR="00524D31" w:rsidRDefault="00524D31">
    <w:pPr>
      <w:pStyle w:val="Header"/>
    </w:pPr>
    <w:r w:rsidRPr="00E50A55">
      <w:rPr>
        <w:noProof/>
      </w:rPr>
      <w:drawing>
        <wp:anchor distT="0" distB="4826" distL="118745" distR="120269" simplePos="0" relativeHeight="251664384" behindDoc="0" locked="0" layoutInCell="0" allowOverlap="1" wp14:anchorId="48A14CA5" wp14:editId="6F06224A">
          <wp:simplePos x="0" y="0"/>
          <wp:positionH relativeFrom="page">
            <wp:posOffset>1778000</wp:posOffset>
          </wp:positionH>
          <wp:positionV relativeFrom="page">
            <wp:posOffset>5207000</wp:posOffset>
          </wp:positionV>
          <wp:extent cx="4227195" cy="4224655"/>
          <wp:effectExtent l="25400" t="0" r="0" b="0"/>
          <wp:wrapTight wrapText="bothSides">
            <wp:wrapPolygon edited="0">
              <wp:start x="8826" y="0"/>
              <wp:lineTo x="7398" y="260"/>
              <wp:lineTo x="3894" y="1688"/>
              <wp:lineTo x="3764" y="2208"/>
              <wp:lineTo x="1817" y="4156"/>
              <wp:lineTo x="649" y="6234"/>
              <wp:lineTo x="0" y="8311"/>
              <wp:lineTo x="-130" y="12467"/>
              <wp:lineTo x="389" y="14545"/>
              <wp:lineTo x="1428" y="16623"/>
              <wp:lineTo x="3115" y="18831"/>
              <wp:lineTo x="6100" y="20779"/>
              <wp:lineTo x="6360" y="20908"/>
              <wp:lineTo x="8826" y="21558"/>
              <wp:lineTo x="9604" y="21558"/>
              <wp:lineTo x="11811" y="21558"/>
              <wp:lineTo x="12589" y="21558"/>
              <wp:lineTo x="15055" y="20908"/>
              <wp:lineTo x="15055" y="20779"/>
              <wp:lineTo x="15445" y="20779"/>
              <wp:lineTo x="18300" y="18960"/>
              <wp:lineTo x="18430" y="18701"/>
              <wp:lineTo x="20117" y="16753"/>
              <wp:lineTo x="20247" y="16623"/>
              <wp:lineTo x="21155" y="14675"/>
              <wp:lineTo x="21155" y="14545"/>
              <wp:lineTo x="21545" y="12597"/>
              <wp:lineTo x="21545" y="8311"/>
              <wp:lineTo x="20766" y="6363"/>
              <wp:lineTo x="20766" y="6234"/>
              <wp:lineTo x="19728" y="4286"/>
              <wp:lineTo x="17521" y="1818"/>
              <wp:lineTo x="13758" y="130"/>
              <wp:lineTo x="12589" y="0"/>
              <wp:lineTo x="8826" y="0"/>
            </wp:wrapPolygon>
          </wp:wrapTight>
          <wp:docPr id="1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verlay-C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29100" cy="4229100"/>
                  </a:xfrm>
                  <a:prstGeom prst="ellipse">
                    <a:avLst/>
                  </a:prstGeom>
                  <a:gradFill flip="none" rotWithShape="1">
                    <a:gsLst>
                      <a:gs pos="0">
                        <a:schemeClr val="accent1"/>
                      </a:gs>
                      <a:gs pos="100000">
                        <a:schemeClr val="accent1"/>
                      </a:gs>
                      <a:gs pos="50000">
                        <a:schemeClr val="accent1">
                          <a:lumMod val="60000"/>
                          <a:lumOff val="40000"/>
                        </a:schemeClr>
                      </a:gs>
                    </a:gsLst>
                    <a:path path="circle">
                      <a:fillToRect l="50000" t="50000" r="50000" b="50000"/>
                    </a:path>
                    <a:tileRect/>
                  </a:gradFill>
                </pic:spPr>
              </pic:pic>
            </a:graphicData>
          </a:graphic>
        </wp:anchor>
      </w:drawing>
    </w:r>
    <w:r w:rsidRPr="00E50A55">
      <w:rPr>
        <w:noProof/>
      </w:rPr>
      <w:drawing>
        <wp:anchor distT="0" distB="4064" distL="118745" distR="122301" simplePos="0" relativeHeight="251665408" behindDoc="0" locked="0" layoutInCell="0" allowOverlap="1" wp14:anchorId="595E749B" wp14:editId="17AC44BD">
          <wp:simplePos x="0" y="0"/>
          <wp:positionH relativeFrom="page">
            <wp:posOffset>1765300</wp:posOffset>
          </wp:positionH>
          <wp:positionV relativeFrom="page">
            <wp:posOffset>635000</wp:posOffset>
          </wp:positionV>
          <wp:extent cx="4224655" cy="4216400"/>
          <wp:effectExtent l="25400" t="0" r="0" b="0"/>
          <wp:wrapTight wrapText="bothSides">
            <wp:wrapPolygon edited="0">
              <wp:start x="8831" y="0"/>
              <wp:lineTo x="7402" y="260"/>
              <wp:lineTo x="3896" y="1692"/>
              <wp:lineTo x="3766" y="2212"/>
              <wp:lineTo x="1818" y="4164"/>
              <wp:lineTo x="649" y="6246"/>
              <wp:lineTo x="0" y="8328"/>
              <wp:lineTo x="-130" y="12492"/>
              <wp:lineTo x="390" y="14573"/>
              <wp:lineTo x="1429" y="16655"/>
              <wp:lineTo x="3117" y="18867"/>
              <wp:lineTo x="6234" y="20819"/>
              <wp:lineTo x="6493" y="20949"/>
              <wp:lineTo x="8571" y="21470"/>
              <wp:lineTo x="8831" y="21470"/>
              <wp:lineTo x="12597" y="21470"/>
              <wp:lineTo x="12987" y="21470"/>
              <wp:lineTo x="14935" y="20949"/>
              <wp:lineTo x="14935" y="20819"/>
              <wp:lineTo x="15194" y="20819"/>
              <wp:lineTo x="18311" y="18867"/>
              <wp:lineTo x="18441" y="18737"/>
              <wp:lineTo x="19999" y="16786"/>
              <wp:lineTo x="20129" y="16655"/>
              <wp:lineTo x="21038" y="14704"/>
              <wp:lineTo x="21038" y="14573"/>
              <wp:lineTo x="21558" y="12622"/>
              <wp:lineTo x="21558" y="9108"/>
              <wp:lineTo x="21428" y="8328"/>
              <wp:lineTo x="20779" y="6376"/>
              <wp:lineTo x="20779" y="6246"/>
              <wp:lineTo x="19610" y="4164"/>
              <wp:lineTo x="17532" y="1822"/>
              <wp:lineTo x="13766" y="130"/>
              <wp:lineTo x="12597" y="0"/>
              <wp:lineTo x="8831" y="0"/>
            </wp:wrapPolygon>
          </wp:wrapTight>
          <wp:docPr id="2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verlay-C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29100" cy="4229100"/>
                  </a:xfrm>
                  <a:prstGeom prst="ellipse">
                    <a:avLst/>
                  </a:prstGeom>
                  <a:gradFill flip="none" rotWithShape="1">
                    <a:gsLst>
                      <a:gs pos="0">
                        <a:schemeClr val="accent1"/>
                      </a:gs>
                      <a:gs pos="100000">
                        <a:schemeClr val="accent1"/>
                      </a:gs>
                      <a:gs pos="50000">
                        <a:schemeClr val="accent1">
                          <a:lumMod val="60000"/>
                          <a:lumOff val="40000"/>
                        </a:schemeClr>
                      </a:gs>
                    </a:gsLst>
                    <a:path path="circle">
                      <a:fillToRect l="50000" t="50000" r="50000" b="50000"/>
                    </a:path>
                    <a:tileRect/>
                  </a:gradFill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08E389E"/>
    <w:lvl w:ilvl="0">
      <w:start w:val="1"/>
      <w:numFmt w:val="bullet"/>
      <w:pStyle w:val="Titl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activeWritingStyle w:appName="MSWord" w:lang="en-US" w:vendorID="64" w:dllVersion="131078" w:nlCheck="1" w:checkStyle="1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StaticGuides" w:val="1"/>
  </w:docVars>
  <w:rsids>
    <w:rsidRoot w:val="00255C4E"/>
    <w:rsid w:val="000454C2"/>
    <w:rsid w:val="000B0D8A"/>
    <w:rsid w:val="000D7B81"/>
    <w:rsid w:val="001C706F"/>
    <w:rsid w:val="001E5AF5"/>
    <w:rsid w:val="00255C49"/>
    <w:rsid w:val="00255C4E"/>
    <w:rsid w:val="00297178"/>
    <w:rsid w:val="002B540B"/>
    <w:rsid w:val="00300765"/>
    <w:rsid w:val="00524D31"/>
    <w:rsid w:val="0055117A"/>
    <w:rsid w:val="005C61AA"/>
    <w:rsid w:val="00637A83"/>
    <w:rsid w:val="007D6D8B"/>
    <w:rsid w:val="00844704"/>
    <w:rsid w:val="008F33B5"/>
    <w:rsid w:val="009B633F"/>
    <w:rsid w:val="00A078D2"/>
    <w:rsid w:val="00A10865"/>
    <w:rsid w:val="00A13829"/>
    <w:rsid w:val="00A375BA"/>
    <w:rsid w:val="00AA17A1"/>
    <w:rsid w:val="00AF6463"/>
    <w:rsid w:val="00B802C3"/>
    <w:rsid w:val="00BC34AB"/>
    <w:rsid w:val="00C11AC0"/>
    <w:rsid w:val="00C236B6"/>
    <w:rsid w:val="00C32336"/>
    <w:rsid w:val="00E03A22"/>
    <w:rsid w:val="00E50A55"/>
    <w:rsid w:val="00EA09CD"/>
    <w:rsid w:val="00F06608"/>
    <w:rsid w:val="00F86F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16E5D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Subtitle" w:qFormat="1"/>
    <w:lsdException w:name="Date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AF64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F6463"/>
  </w:style>
  <w:style w:type="paragraph" w:styleId="Footer">
    <w:name w:val="footer"/>
    <w:basedOn w:val="Normal"/>
    <w:link w:val="FooterChar"/>
    <w:semiHidden/>
    <w:unhideWhenUsed/>
    <w:rsid w:val="009B633F"/>
    <w:pPr>
      <w:jc w:val="center"/>
    </w:pPr>
    <w:rPr>
      <w:b/>
      <w:color w:val="000000" w:themeColor="text1"/>
      <w:sz w:val="16"/>
    </w:rPr>
  </w:style>
  <w:style w:type="character" w:customStyle="1" w:styleId="FooterChar">
    <w:name w:val="Footer Char"/>
    <w:basedOn w:val="DefaultParagraphFont"/>
    <w:link w:val="Footer"/>
    <w:semiHidden/>
    <w:rsid w:val="009B633F"/>
    <w:rPr>
      <w:b/>
      <w:color w:val="000000" w:themeColor="text1"/>
      <w:sz w:val="16"/>
    </w:rPr>
  </w:style>
  <w:style w:type="paragraph" w:styleId="Title">
    <w:name w:val="Title"/>
    <w:basedOn w:val="Normal"/>
    <w:link w:val="TitleChar"/>
    <w:qFormat/>
    <w:rsid w:val="002B540B"/>
    <w:rPr>
      <w:rFonts w:asciiTheme="majorHAnsi" w:eastAsiaTheme="majorEastAsia" w:hAnsiTheme="majorHAnsi" w:cstheme="majorHAnsi"/>
      <w:b/>
      <w:color w:val="FFFFFF" w:themeColor="background1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rsid w:val="002B540B"/>
    <w:rPr>
      <w:rFonts w:asciiTheme="majorHAnsi" w:eastAsiaTheme="majorEastAsia" w:hAnsiTheme="majorHAnsi" w:cstheme="majorHAnsi"/>
      <w:b/>
      <w:color w:val="FFFFFF" w:themeColor="background1"/>
      <w:kern w:val="28"/>
      <w:sz w:val="44"/>
      <w:szCs w:val="52"/>
    </w:rPr>
  </w:style>
  <w:style w:type="paragraph" w:styleId="Subtitle">
    <w:name w:val="Subtitle"/>
    <w:basedOn w:val="Normal"/>
    <w:link w:val="SubtitleChar"/>
    <w:qFormat/>
    <w:rsid w:val="002B540B"/>
    <w:pPr>
      <w:numPr>
        <w:ilvl w:val="1"/>
      </w:numPr>
    </w:pPr>
    <w:rPr>
      <w:rFonts w:asciiTheme="majorHAnsi" w:eastAsiaTheme="majorEastAsia" w:hAnsiTheme="majorHAnsi" w:cstheme="majorHAnsi"/>
      <w:b/>
      <w:iCs/>
      <w:color w:val="000000" w:themeColor="text1"/>
      <w:sz w:val="22"/>
    </w:rPr>
  </w:style>
  <w:style w:type="character" w:customStyle="1" w:styleId="SubtitleChar">
    <w:name w:val="Subtitle Char"/>
    <w:basedOn w:val="DefaultParagraphFont"/>
    <w:link w:val="Subtitle"/>
    <w:rsid w:val="002B540B"/>
    <w:rPr>
      <w:rFonts w:asciiTheme="majorHAnsi" w:eastAsiaTheme="majorEastAsia" w:hAnsiTheme="majorHAnsi" w:cstheme="majorHAnsi"/>
      <w:b/>
      <w:iCs/>
      <w:color w:val="000000" w:themeColor="text1"/>
      <w:sz w:val="22"/>
    </w:rPr>
  </w:style>
  <w:style w:type="paragraph" w:styleId="Date">
    <w:name w:val="Date"/>
    <w:basedOn w:val="Normal"/>
    <w:link w:val="DateChar"/>
    <w:semiHidden/>
    <w:unhideWhenUsed/>
    <w:rsid w:val="009B633F"/>
    <w:pPr>
      <w:jc w:val="right"/>
    </w:pPr>
    <w:rPr>
      <w:b/>
      <w:color w:val="FFFFFF" w:themeColor="background1"/>
      <w:sz w:val="16"/>
    </w:rPr>
  </w:style>
  <w:style w:type="character" w:customStyle="1" w:styleId="DateChar">
    <w:name w:val="Date Char"/>
    <w:basedOn w:val="DefaultParagraphFont"/>
    <w:link w:val="Date"/>
    <w:semiHidden/>
    <w:rsid w:val="009B633F"/>
    <w:rPr>
      <w:b/>
      <w:color w:val="FFFFFF" w:themeColor="background1"/>
      <w:sz w:val="16"/>
    </w:rPr>
  </w:style>
  <w:style w:type="paragraph" w:customStyle="1" w:styleId="Footer-Light">
    <w:name w:val="Footer - Light"/>
    <w:basedOn w:val="Footer"/>
    <w:qFormat/>
    <w:rsid w:val="009B633F"/>
    <w:rPr>
      <w:color w:val="FFFFFF" w:themeColor="background1"/>
    </w:rPr>
  </w:style>
  <w:style w:type="character" w:styleId="Hyperlink">
    <w:name w:val="Hyperlink"/>
    <w:basedOn w:val="DefaultParagraphFont"/>
    <w:rsid w:val="00AA17A1"/>
    <w:rPr>
      <w:color w:val="5F5F5F" w:themeColor="hyperlink"/>
      <w:u w:val="single"/>
    </w:rPr>
  </w:style>
  <w:style w:type="character" w:styleId="FollowedHyperlink">
    <w:name w:val="FollowedHyperlink"/>
    <w:basedOn w:val="DefaultParagraphFont"/>
    <w:rsid w:val="00EA09CD"/>
    <w:rPr>
      <w:color w:val="919191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Subtitle" w:qFormat="1"/>
    <w:lsdException w:name="Date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AF64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F6463"/>
  </w:style>
  <w:style w:type="paragraph" w:styleId="Footer">
    <w:name w:val="footer"/>
    <w:basedOn w:val="Normal"/>
    <w:link w:val="FooterChar"/>
    <w:semiHidden/>
    <w:unhideWhenUsed/>
    <w:rsid w:val="009B633F"/>
    <w:pPr>
      <w:jc w:val="center"/>
    </w:pPr>
    <w:rPr>
      <w:b/>
      <w:color w:val="000000" w:themeColor="text1"/>
      <w:sz w:val="16"/>
    </w:rPr>
  </w:style>
  <w:style w:type="character" w:customStyle="1" w:styleId="FooterChar">
    <w:name w:val="Footer Char"/>
    <w:basedOn w:val="DefaultParagraphFont"/>
    <w:link w:val="Footer"/>
    <w:semiHidden/>
    <w:rsid w:val="009B633F"/>
    <w:rPr>
      <w:b/>
      <w:color w:val="000000" w:themeColor="text1"/>
      <w:sz w:val="16"/>
    </w:rPr>
  </w:style>
  <w:style w:type="paragraph" w:styleId="Title">
    <w:name w:val="Title"/>
    <w:basedOn w:val="Normal"/>
    <w:link w:val="TitleChar"/>
    <w:qFormat/>
    <w:rsid w:val="002B540B"/>
    <w:rPr>
      <w:rFonts w:asciiTheme="majorHAnsi" w:eastAsiaTheme="majorEastAsia" w:hAnsiTheme="majorHAnsi" w:cstheme="majorHAnsi"/>
      <w:b/>
      <w:color w:val="FFFFFF" w:themeColor="background1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rsid w:val="002B540B"/>
    <w:rPr>
      <w:rFonts w:asciiTheme="majorHAnsi" w:eastAsiaTheme="majorEastAsia" w:hAnsiTheme="majorHAnsi" w:cstheme="majorHAnsi"/>
      <w:b/>
      <w:color w:val="FFFFFF" w:themeColor="background1"/>
      <w:kern w:val="28"/>
      <w:sz w:val="44"/>
      <w:szCs w:val="52"/>
    </w:rPr>
  </w:style>
  <w:style w:type="paragraph" w:styleId="Subtitle">
    <w:name w:val="Subtitle"/>
    <w:basedOn w:val="Normal"/>
    <w:link w:val="SubtitleChar"/>
    <w:qFormat/>
    <w:rsid w:val="002B540B"/>
    <w:pPr>
      <w:numPr>
        <w:ilvl w:val="1"/>
      </w:numPr>
    </w:pPr>
    <w:rPr>
      <w:rFonts w:asciiTheme="majorHAnsi" w:eastAsiaTheme="majorEastAsia" w:hAnsiTheme="majorHAnsi" w:cstheme="majorHAnsi"/>
      <w:b/>
      <w:iCs/>
      <w:color w:val="000000" w:themeColor="text1"/>
      <w:sz w:val="22"/>
    </w:rPr>
  </w:style>
  <w:style w:type="character" w:customStyle="1" w:styleId="SubtitleChar">
    <w:name w:val="Subtitle Char"/>
    <w:basedOn w:val="DefaultParagraphFont"/>
    <w:link w:val="Subtitle"/>
    <w:rsid w:val="002B540B"/>
    <w:rPr>
      <w:rFonts w:asciiTheme="majorHAnsi" w:eastAsiaTheme="majorEastAsia" w:hAnsiTheme="majorHAnsi" w:cstheme="majorHAnsi"/>
      <w:b/>
      <w:iCs/>
      <w:color w:val="000000" w:themeColor="text1"/>
      <w:sz w:val="22"/>
    </w:rPr>
  </w:style>
  <w:style w:type="paragraph" w:styleId="Date">
    <w:name w:val="Date"/>
    <w:basedOn w:val="Normal"/>
    <w:link w:val="DateChar"/>
    <w:semiHidden/>
    <w:unhideWhenUsed/>
    <w:rsid w:val="009B633F"/>
    <w:pPr>
      <w:jc w:val="right"/>
    </w:pPr>
    <w:rPr>
      <w:b/>
      <w:color w:val="FFFFFF" w:themeColor="background1"/>
      <w:sz w:val="16"/>
    </w:rPr>
  </w:style>
  <w:style w:type="character" w:customStyle="1" w:styleId="DateChar">
    <w:name w:val="Date Char"/>
    <w:basedOn w:val="DefaultParagraphFont"/>
    <w:link w:val="Date"/>
    <w:semiHidden/>
    <w:rsid w:val="009B633F"/>
    <w:rPr>
      <w:b/>
      <w:color w:val="FFFFFF" w:themeColor="background1"/>
      <w:sz w:val="16"/>
    </w:rPr>
  </w:style>
  <w:style w:type="paragraph" w:customStyle="1" w:styleId="Footer-Light">
    <w:name w:val="Footer - Light"/>
    <w:basedOn w:val="Footer"/>
    <w:qFormat/>
    <w:rsid w:val="009B633F"/>
    <w:rPr>
      <w:color w:val="FFFFFF" w:themeColor="background1"/>
    </w:rPr>
  </w:style>
  <w:style w:type="character" w:styleId="Hyperlink">
    <w:name w:val="Hyperlink"/>
    <w:basedOn w:val="DefaultParagraphFont"/>
    <w:rsid w:val="00AA17A1"/>
    <w:rPr>
      <w:color w:val="5F5F5F" w:themeColor="hyperlink"/>
      <w:u w:val="single"/>
    </w:rPr>
  </w:style>
  <w:style w:type="character" w:styleId="FollowedHyperlink">
    <w:name w:val="FollowedHyperlink"/>
    <w:basedOn w:val="DefaultParagraphFont"/>
    <w:rsid w:val="00EA09CD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vk.com/audios10297433?album_id=73401351" TargetMode="External"/><Relationship Id="rId12" Type="http://schemas.openxmlformats.org/officeDocument/2006/relationships/hyperlink" Target="http://music.lib.ru/v/virgo123/" TargetMode="External"/><Relationship Id="rId13" Type="http://schemas.openxmlformats.org/officeDocument/2006/relationships/hyperlink" Target="http://music.lib.ru/v/virgo123/" TargetMode="External"/><Relationship Id="rId14" Type="http://schemas.openxmlformats.org/officeDocument/2006/relationships/hyperlink" Target="http://music.lib.ru/v/virgo123/" TargetMode="External"/><Relationship Id="rId15" Type="http://schemas.openxmlformats.org/officeDocument/2006/relationships/hyperlink" Target="http://music.lib.ru/v/virgo123/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vk.com/audios10297433?album_id=73401351" TargetMode="External"/><Relationship Id="rId9" Type="http://schemas.openxmlformats.org/officeDocument/2006/relationships/hyperlink" Target="http://vk.com/audios10297433?album_id=73401351" TargetMode="External"/><Relationship Id="rId10" Type="http://schemas.openxmlformats.org/officeDocument/2006/relationships/hyperlink" Target="http://vk.com/audios10297433?album_id=7340135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ublishing%20Layout%20View:Miscellaneous:Spin%20CD%20Cov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Spin CD Cover.dotx</Template>
  <TotalTime>18</TotalTime>
  <Pages>1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Ivanchenko</dc:creator>
  <cp:keywords/>
  <dc:description/>
  <cp:lastModifiedBy>Michael Ivanchenko</cp:lastModifiedBy>
  <cp:revision>13</cp:revision>
  <cp:lastPrinted>2016-05-06T13:54:00Z</cp:lastPrinted>
  <dcterms:created xsi:type="dcterms:W3CDTF">2016-04-22T14:07:00Z</dcterms:created>
  <dcterms:modified xsi:type="dcterms:W3CDTF">2016-05-06T13:57:00Z</dcterms:modified>
  <cp:category/>
</cp:coreProperties>
</file>